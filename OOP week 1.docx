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C13DF" w14:textId="77777777" w:rsidR="0001626D" w:rsidRPr="00B314F5" w:rsidRDefault="00431A06" w:rsidP="000102B6">
      <w:pPr>
        <w:pStyle w:val="Title"/>
        <w:rPr>
          <w:lang w:val="en-GB"/>
        </w:rPr>
      </w:pPr>
      <w:r>
        <w:rPr>
          <w:lang w:val="en-GB"/>
        </w:rPr>
        <w:t>OOP week 1</w:t>
      </w:r>
    </w:p>
    <w:p w14:paraId="7E93366A" w14:textId="77777777" w:rsidR="00560F76" w:rsidRPr="00B314F5" w:rsidRDefault="000102B6" w:rsidP="000102B6">
      <w:pPr>
        <w:pStyle w:val="Title"/>
        <w:rPr>
          <w:lang w:val="en-GB"/>
        </w:rPr>
      </w:pPr>
      <w:r w:rsidRPr="00B314F5">
        <w:rPr>
          <w:lang w:val="en-GB" w:bidi="en-GB"/>
        </w:rPr>
        <w:t>Minutes</w:t>
      </w:r>
    </w:p>
    <w:p w14:paraId="709B69A1" w14:textId="77777777" w:rsidR="00DC5CA9" w:rsidRPr="00B314F5" w:rsidRDefault="008962D9" w:rsidP="000102B6">
      <w:pPr>
        <w:pStyle w:val="Details"/>
        <w:spacing w:before="0"/>
        <w:rPr>
          <w:lang w:val="en-GB"/>
        </w:rPr>
      </w:pPr>
      <w:r w:rsidRPr="00B314F5">
        <w:rPr>
          <w:b/>
          <w:lang w:val="en-GB" w:bidi="en-GB"/>
        </w:rPr>
        <w:t>Date</w:t>
      </w:r>
      <w:r w:rsidRPr="00B314F5">
        <w:rPr>
          <w:lang w:val="en-GB" w:bidi="en-GB"/>
        </w:rPr>
        <w:t xml:space="preserve">: </w:t>
      </w:r>
      <w:r w:rsidR="00431A06">
        <w:rPr>
          <w:lang w:val="en-GB"/>
        </w:rPr>
        <w:t>13/03/2020</w:t>
      </w:r>
    </w:p>
    <w:p w14:paraId="15303FB3" w14:textId="77777777" w:rsidR="00431A06" w:rsidRDefault="008962D9" w:rsidP="00317906">
      <w:pPr>
        <w:pStyle w:val="Details"/>
        <w:rPr>
          <w:lang w:val="en-GB"/>
        </w:rPr>
      </w:pPr>
      <w:r w:rsidRPr="00B314F5">
        <w:rPr>
          <w:b/>
          <w:lang w:val="en-GB" w:bidi="en-GB"/>
        </w:rPr>
        <w:t>Time</w:t>
      </w:r>
      <w:r w:rsidRPr="00B314F5">
        <w:rPr>
          <w:lang w:val="en-GB" w:bidi="en-GB"/>
        </w:rPr>
        <w:t xml:space="preserve">: </w:t>
      </w:r>
      <w:r w:rsidR="00431A06">
        <w:rPr>
          <w:lang w:val="en-GB"/>
        </w:rPr>
        <w:t>12:15</w:t>
      </w:r>
    </w:p>
    <w:p w14:paraId="77087364" w14:textId="2A25B835" w:rsidR="00DC5CA9" w:rsidRPr="00B314F5" w:rsidRDefault="00431A06" w:rsidP="00317906">
      <w:pPr>
        <w:pStyle w:val="Details"/>
        <w:rPr>
          <w:lang w:val="en-GB"/>
        </w:rPr>
      </w:pPr>
      <w:r w:rsidRPr="00431A06">
        <w:rPr>
          <w:b/>
          <w:lang w:val="en-GB"/>
        </w:rPr>
        <w:t>Chairperson</w:t>
      </w:r>
      <w:r>
        <w:rPr>
          <w:lang w:val="en-GB"/>
        </w:rPr>
        <w:t xml:space="preserve"> </w:t>
      </w:r>
      <w:r w:rsidR="008962D9" w:rsidRPr="00B314F5">
        <w:rPr>
          <w:lang w:val="en-GB" w:bidi="en-GB"/>
        </w:rPr>
        <w:t xml:space="preserve">: </w:t>
      </w:r>
      <w:bookmarkStart w:id="0" w:name="_GoBack"/>
      <w:bookmarkEnd w:id="0"/>
    </w:p>
    <w:p w14:paraId="1A3FBA77" w14:textId="77777777" w:rsidR="00CA6B4F" w:rsidRPr="00B314F5" w:rsidRDefault="0022733E" w:rsidP="000102B6">
      <w:pPr>
        <w:pStyle w:val="Heading1"/>
        <w:rPr>
          <w:lang w:val="en-GB"/>
        </w:rPr>
      </w:pPr>
      <w:sdt>
        <w:sdtPr>
          <w:rPr>
            <w:lang w:val="en-GB"/>
          </w:rPr>
          <w:alias w:val="In attendance:"/>
          <w:tag w:val="In attendance:"/>
          <w:id w:val="-34966697"/>
          <w:placeholder>
            <w:docPart w:val="CC3E47B648A8468985DBD11F1E124841"/>
          </w:placeholder>
          <w:temporary/>
          <w:showingPlcHdr/>
        </w:sdtPr>
        <w:sdtEndPr/>
        <w:sdtContent>
          <w:r w:rsidR="00CA6B4F" w:rsidRPr="00B314F5">
            <w:rPr>
              <w:lang w:val="en-GB" w:bidi="en-GB"/>
            </w:rPr>
            <w:t>In attendance</w:t>
          </w:r>
        </w:sdtContent>
      </w:sdt>
    </w:p>
    <w:p w14:paraId="19E139E1" w14:textId="77777777" w:rsidR="00CA6B4F" w:rsidRDefault="001949A2" w:rsidP="00CA6B4F">
      <w:pPr>
        <w:rPr>
          <w:color w:val="000000" w:themeColor="text1"/>
          <w:lang w:val="en-GB"/>
        </w:rPr>
      </w:pPr>
      <w:r>
        <w:rPr>
          <w:color w:val="000000" w:themeColor="text1"/>
          <w:lang w:val="en-GB"/>
        </w:rPr>
        <w:t>Daniel Kraska</w:t>
      </w:r>
    </w:p>
    <w:p w14:paraId="70762DA0" w14:textId="77777777" w:rsidR="001949A2" w:rsidRDefault="001949A2" w:rsidP="00CA6B4F">
      <w:pPr>
        <w:rPr>
          <w:color w:val="000000" w:themeColor="text1"/>
          <w:lang w:val="en-GB"/>
        </w:rPr>
      </w:pPr>
      <w:r>
        <w:rPr>
          <w:color w:val="000000" w:themeColor="text1"/>
          <w:lang w:val="en-GB"/>
        </w:rPr>
        <w:t xml:space="preserve">Jordan </w:t>
      </w:r>
      <w:proofErr w:type="spellStart"/>
      <w:r>
        <w:rPr>
          <w:color w:val="000000" w:themeColor="text1"/>
          <w:lang w:val="en-GB"/>
        </w:rPr>
        <w:t>Goodfall</w:t>
      </w:r>
      <w:proofErr w:type="spellEnd"/>
      <w:r>
        <w:rPr>
          <w:color w:val="000000" w:themeColor="text1"/>
          <w:lang w:val="en-GB"/>
        </w:rPr>
        <w:t xml:space="preserve"> </w:t>
      </w:r>
    </w:p>
    <w:p w14:paraId="00C13882" w14:textId="77777777" w:rsidR="001949A2" w:rsidRPr="00B314F5" w:rsidRDefault="001949A2" w:rsidP="00CA6B4F">
      <w:pPr>
        <w:rPr>
          <w:color w:val="000000" w:themeColor="text1"/>
          <w:lang w:val="en-GB"/>
        </w:rPr>
      </w:pPr>
      <w:r>
        <w:rPr>
          <w:color w:val="000000" w:themeColor="text1"/>
          <w:lang w:val="en-GB"/>
        </w:rPr>
        <w:t>Jordan Smart</w:t>
      </w:r>
    </w:p>
    <w:p w14:paraId="0FA17D90" w14:textId="77777777" w:rsidR="00CA6B4F" w:rsidRPr="00B314F5" w:rsidRDefault="00431A06" w:rsidP="000102B6">
      <w:pPr>
        <w:pStyle w:val="Heading1"/>
        <w:rPr>
          <w:lang w:val="en-GB"/>
        </w:rPr>
      </w:pPr>
      <w:r>
        <w:rPr>
          <w:lang w:val="en-GB"/>
        </w:rPr>
        <w:t>Apologies</w:t>
      </w:r>
    </w:p>
    <w:p w14:paraId="415AC8D7" w14:textId="77777777" w:rsidR="00CA6B4F" w:rsidRPr="00B314F5" w:rsidRDefault="001949A2" w:rsidP="00CA6B4F">
      <w:pPr>
        <w:rPr>
          <w:color w:val="000000" w:themeColor="text1"/>
          <w:lang w:val="en-GB"/>
        </w:rPr>
      </w:pPr>
      <w:r>
        <w:rPr>
          <w:color w:val="000000" w:themeColor="text1"/>
          <w:lang w:val="en-GB"/>
        </w:rPr>
        <w:t xml:space="preserve">Natalie Duff </w:t>
      </w:r>
    </w:p>
    <w:p w14:paraId="52D7C90B" w14:textId="77777777" w:rsidR="00CA6B4F" w:rsidRPr="00B314F5" w:rsidRDefault="00431A06" w:rsidP="000102B6">
      <w:pPr>
        <w:pStyle w:val="Heading1"/>
        <w:rPr>
          <w:lang w:val="en-GB"/>
        </w:rPr>
      </w:pPr>
      <w:r>
        <w:rPr>
          <w:lang w:val="en-GB"/>
        </w:rPr>
        <w:t>Discussion of ideas for the project</w:t>
      </w:r>
    </w:p>
    <w:p w14:paraId="3B488091" w14:textId="77777777" w:rsidR="00CA6B4F" w:rsidRDefault="00937992" w:rsidP="0048066F">
      <w:pPr>
        <w:rPr>
          <w:color w:val="000000" w:themeColor="text1"/>
          <w:lang w:val="en-GB" w:bidi="en-GB"/>
        </w:rPr>
      </w:pPr>
      <w:r>
        <w:rPr>
          <w:color w:val="000000" w:themeColor="text1"/>
          <w:lang w:val="en-GB" w:bidi="en-GB"/>
        </w:rPr>
        <w:t xml:space="preserve">The decided not to create a game and focus on creating a data management/acquisition system </w:t>
      </w:r>
      <w:r w:rsidR="00B63D3A">
        <w:rPr>
          <w:color w:val="000000" w:themeColor="text1"/>
          <w:lang w:val="en-GB" w:bidi="en-GB"/>
        </w:rPr>
        <w:t>was made</w:t>
      </w:r>
      <w:r>
        <w:rPr>
          <w:color w:val="000000" w:themeColor="text1"/>
          <w:lang w:val="en-GB" w:bidi="en-GB"/>
        </w:rPr>
        <w:t>.</w:t>
      </w:r>
      <w:r w:rsidR="00B63D3A">
        <w:rPr>
          <w:color w:val="000000" w:themeColor="text1"/>
          <w:lang w:val="en-GB" w:bidi="en-GB"/>
        </w:rPr>
        <w:t xml:space="preserve"> Such system is ideal as it makes use of classes to create objects and can also make use of reading and writing data to and from external files.  </w:t>
      </w:r>
    </w:p>
    <w:p w14:paraId="6778FEC9" w14:textId="77777777" w:rsidR="00B63D3A" w:rsidRDefault="00B63D3A" w:rsidP="0048066F">
      <w:pPr>
        <w:rPr>
          <w:color w:val="000000" w:themeColor="text1"/>
          <w:lang w:val="en-GB" w:bidi="en-GB"/>
        </w:rPr>
      </w:pPr>
      <w:r>
        <w:rPr>
          <w:color w:val="000000" w:themeColor="text1"/>
          <w:lang w:val="en-GB" w:bidi="en-GB"/>
        </w:rPr>
        <w:t>The following ideas were Proposed:</w:t>
      </w:r>
    </w:p>
    <w:p w14:paraId="27D34322" w14:textId="77777777" w:rsidR="00937992" w:rsidRPr="00937992" w:rsidRDefault="00937992" w:rsidP="00937992">
      <w:pPr>
        <w:rPr>
          <w:color w:val="000000" w:themeColor="text1"/>
          <w:lang w:val="en-GB"/>
        </w:rPr>
      </w:pPr>
    </w:p>
    <w:p w14:paraId="6EC32838" w14:textId="77777777" w:rsidR="00CA6B4F" w:rsidRPr="00B314F5" w:rsidRDefault="001949A2" w:rsidP="000102B6">
      <w:pPr>
        <w:pStyle w:val="Heading1"/>
        <w:rPr>
          <w:lang w:val="en-GB"/>
        </w:rPr>
      </w:pPr>
      <w:r>
        <w:rPr>
          <w:lang w:val="en-GB"/>
        </w:rPr>
        <w:t xml:space="preserve">Initial discussion of specification for the project </w:t>
      </w:r>
    </w:p>
    <w:p w14:paraId="4FEAE760" w14:textId="77777777" w:rsidR="00CA6B4F" w:rsidRPr="00B314F5" w:rsidRDefault="00B63D3A" w:rsidP="0048066F">
      <w:pPr>
        <w:rPr>
          <w:lang w:val="en-GB"/>
        </w:rPr>
      </w:pPr>
      <w:r>
        <w:rPr>
          <w:lang w:val="en-GB"/>
        </w:rPr>
        <w:t xml:space="preserve">Create a data management system for a supermarket. The system should </w:t>
      </w:r>
      <w:r w:rsidR="00D340D9">
        <w:rPr>
          <w:lang w:val="en-GB"/>
        </w:rPr>
        <w:t>allow for adding, editing as well as</w:t>
      </w:r>
      <w:r>
        <w:rPr>
          <w:lang w:val="en-GB"/>
        </w:rPr>
        <w:t xml:space="preserve"> deleting products and store specific information depending on the type of the product. </w:t>
      </w:r>
      <w:r w:rsidR="00D340D9">
        <w:rPr>
          <w:lang w:val="en-GB"/>
        </w:rPr>
        <w:t xml:space="preserve">In addition to this the system should generate both sales and inventory reports and write them to external text files. Lastly the system has to keep track of stock levels and automatically generate an order once an item falls below a set reorder level. </w:t>
      </w:r>
    </w:p>
    <w:p w14:paraId="01BB319C" w14:textId="77777777" w:rsidR="00962BFA" w:rsidRDefault="00962BFA">
      <w:pPr>
        <w:rPr>
          <w:rFonts w:asciiTheme="majorHAnsi" w:eastAsiaTheme="majorEastAsia" w:hAnsiTheme="majorHAnsi" w:cstheme="majorBidi"/>
          <w:color w:val="2683C6" w:themeColor="accent2"/>
          <w:sz w:val="30"/>
          <w:szCs w:val="30"/>
          <w:lang w:val="en-GB"/>
        </w:rPr>
      </w:pPr>
      <w:r>
        <w:rPr>
          <w:lang w:val="en-GB"/>
        </w:rPr>
        <w:br w:type="page"/>
      </w:r>
    </w:p>
    <w:p w14:paraId="056AD816" w14:textId="77777777" w:rsidR="00CA6B4F" w:rsidRPr="00B314F5" w:rsidRDefault="001949A2" w:rsidP="000102B6">
      <w:pPr>
        <w:pStyle w:val="Heading1"/>
        <w:rPr>
          <w:lang w:val="en-GB"/>
        </w:rPr>
      </w:pPr>
      <w:r>
        <w:rPr>
          <w:lang w:val="en-GB"/>
        </w:rPr>
        <w:lastRenderedPageBreak/>
        <w:t xml:space="preserve">Initial discussion of breakdown project into classes </w:t>
      </w:r>
    </w:p>
    <w:p w14:paraId="6EF07020" w14:textId="77777777" w:rsidR="00CA6B4F" w:rsidRDefault="00D340D9" w:rsidP="0048066F">
      <w:pPr>
        <w:rPr>
          <w:lang w:val="en-GB" w:bidi="en-GB"/>
        </w:rPr>
      </w:pPr>
      <w:r>
        <w:rPr>
          <w:lang w:val="en-GB"/>
        </w:rPr>
        <w:t xml:space="preserve">The initial </w:t>
      </w:r>
      <w:r w:rsidR="00EA31A6">
        <w:rPr>
          <w:lang w:val="en-GB"/>
        </w:rPr>
        <w:t xml:space="preserve">breakdown of the project into classes was done using a class table chart to better visualise the system in question. </w:t>
      </w:r>
      <w:r w:rsidR="0048066F" w:rsidRPr="00B314F5">
        <w:rPr>
          <w:lang w:val="en-GB" w:bidi="en-GB"/>
        </w:rPr>
        <w:t xml:space="preserve"> </w:t>
      </w:r>
    </w:p>
    <w:p w14:paraId="190A6BF0" w14:textId="77777777" w:rsidR="00962BFA" w:rsidRPr="00B314F5" w:rsidRDefault="00962BFA" w:rsidP="0048066F">
      <w:pPr>
        <w:rPr>
          <w:lang w:val="en-GB"/>
        </w:rPr>
      </w:pPr>
      <w:r w:rsidRPr="00962BFA">
        <w:rPr>
          <w:noProof/>
          <w:lang w:val="en-GB" w:eastAsia="en-GB"/>
        </w:rPr>
        <w:drawing>
          <wp:inline distT="0" distB="0" distL="0" distR="0" wp14:anchorId="4898AE41" wp14:editId="2461CA4F">
            <wp:extent cx="6188710" cy="5762766"/>
            <wp:effectExtent l="0" t="0" r="2540" b="9525"/>
            <wp:docPr id="1" name="Picture 1" descr="C:\Users\B00689477\Downloads\Program Classes Id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00689477\Downloads\Program Classes Ide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5762766"/>
                    </a:xfrm>
                    <a:prstGeom prst="rect">
                      <a:avLst/>
                    </a:prstGeom>
                    <a:noFill/>
                    <a:ln>
                      <a:noFill/>
                    </a:ln>
                  </pic:spPr>
                </pic:pic>
              </a:graphicData>
            </a:graphic>
          </wp:inline>
        </w:drawing>
      </w:r>
    </w:p>
    <w:p w14:paraId="3FDB852B" w14:textId="77777777" w:rsidR="00CA6B4F" w:rsidRPr="00B314F5" w:rsidRDefault="001949A2" w:rsidP="000102B6">
      <w:pPr>
        <w:pStyle w:val="Heading1"/>
        <w:rPr>
          <w:lang w:val="en-GB"/>
        </w:rPr>
      </w:pPr>
      <w:r>
        <w:rPr>
          <w:lang w:val="en-GB"/>
        </w:rPr>
        <w:t xml:space="preserve">Allocation of classes to programmers </w:t>
      </w:r>
    </w:p>
    <w:tbl>
      <w:tblPr>
        <w:tblStyle w:val="TableGrid"/>
        <w:tblW w:w="0" w:type="auto"/>
        <w:tblLook w:val="04A0" w:firstRow="1" w:lastRow="0" w:firstColumn="1" w:lastColumn="0" w:noHBand="0" w:noVBand="1"/>
      </w:tblPr>
      <w:tblGrid>
        <w:gridCol w:w="1980"/>
        <w:gridCol w:w="7756"/>
      </w:tblGrid>
      <w:tr w:rsidR="001949A2" w14:paraId="423EEFC1" w14:textId="77777777" w:rsidTr="001949A2">
        <w:tc>
          <w:tcPr>
            <w:tcW w:w="1980" w:type="dxa"/>
          </w:tcPr>
          <w:p w14:paraId="63909830" w14:textId="77777777" w:rsidR="001949A2" w:rsidRDefault="001949A2" w:rsidP="001949A2">
            <w:pPr>
              <w:pStyle w:val="ListBullet"/>
              <w:numPr>
                <w:ilvl w:val="0"/>
                <w:numId w:val="0"/>
              </w:numPr>
              <w:rPr>
                <w:lang w:val="en-GB"/>
              </w:rPr>
            </w:pPr>
            <w:r>
              <w:rPr>
                <w:lang w:val="en-GB"/>
              </w:rPr>
              <w:t>Daniel Kraska</w:t>
            </w:r>
          </w:p>
        </w:tc>
        <w:tc>
          <w:tcPr>
            <w:tcW w:w="7756" w:type="dxa"/>
          </w:tcPr>
          <w:p w14:paraId="3D2B53E9" w14:textId="77777777" w:rsidR="001949A2" w:rsidRDefault="00962BFA" w:rsidP="001949A2">
            <w:pPr>
              <w:pStyle w:val="ListBullet"/>
              <w:numPr>
                <w:ilvl w:val="0"/>
                <w:numId w:val="0"/>
              </w:numPr>
              <w:rPr>
                <w:lang w:val="en-GB"/>
              </w:rPr>
            </w:pPr>
            <w:r>
              <w:rPr>
                <w:lang w:val="en-GB"/>
              </w:rPr>
              <w:t>Item Class</w:t>
            </w:r>
          </w:p>
        </w:tc>
      </w:tr>
      <w:tr w:rsidR="001949A2" w14:paraId="6C929094" w14:textId="77777777" w:rsidTr="001949A2">
        <w:tc>
          <w:tcPr>
            <w:tcW w:w="1980" w:type="dxa"/>
          </w:tcPr>
          <w:p w14:paraId="03809E5A" w14:textId="77777777" w:rsidR="001949A2" w:rsidRDefault="001949A2" w:rsidP="001949A2">
            <w:pPr>
              <w:pStyle w:val="ListBullet"/>
              <w:numPr>
                <w:ilvl w:val="0"/>
                <w:numId w:val="0"/>
              </w:numPr>
              <w:rPr>
                <w:lang w:val="en-GB"/>
              </w:rPr>
            </w:pPr>
            <w:r>
              <w:rPr>
                <w:lang w:val="en-GB"/>
              </w:rPr>
              <w:t>James Goodall</w:t>
            </w:r>
          </w:p>
        </w:tc>
        <w:tc>
          <w:tcPr>
            <w:tcW w:w="7756" w:type="dxa"/>
          </w:tcPr>
          <w:p w14:paraId="784790FF" w14:textId="77777777" w:rsidR="001949A2" w:rsidRDefault="00962BFA" w:rsidP="001949A2">
            <w:pPr>
              <w:pStyle w:val="ListBullet"/>
              <w:numPr>
                <w:ilvl w:val="0"/>
                <w:numId w:val="0"/>
              </w:numPr>
              <w:rPr>
                <w:lang w:val="en-GB"/>
              </w:rPr>
            </w:pPr>
            <w:r>
              <w:rPr>
                <w:lang w:val="en-GB"/>
              </w:rPr>
              <w:t>Inventory Class</w:t>
            </w:r>
          </w:p>
        </w:tc>
      </w:tr>
      <w:tr w:rsidR="001949A2" w14:paraId="40A0D9EC" w14:textId="77777777" w:rsidTr="001949A2">
        <w:tc>
          <w:tcPr>
            <w:tcW w:w="1980" w:type="dxa"/>
          </w:tcPr>
          <w:p w14:paraId="4DC1670A" w14:textId="77777777" w:rsidR="001949A2" w:rsidRDefault="001949A2" w:rsidP="001949A2">
            <w:pPr>
              <w:pStyle w:val="ListBullet"/>
              <w:numPr>
                <w:ilvl w:val="0"/>
                <w:numId w:val="0"/>
              </w:numPr>
              <w:rPr>
                <w:lang w:val="en-GB"/>
              </w:rPr>
            </w:pPr>
            <w:r>
              <w:rPr>
                <w:lang w:val="en-GB"/>
              </w:rPr>
              <w:t>Jordan Smart</w:t>
            </w:r>
          </w:p>
        </w:tc>
        <w:tc>
          <w:tcPr>
            <w:tcW w:w="7756" w:type="dxa"/>
          </w:tcPr>
          <w:p w14:paraId="0F9ACC6B" w14:textId="77777777" w:rsidR="001949A2" w:rsidRDefault="00962BFA" w:rsidP="001949A2">
            <w:pPr>
              <w:pStyle w:val="ListBullet"/>
              <w:numPr>
                <w:ilvl w:val="0"/>
                <w:numId w:val="0"/>
              </w:numPr>
              <w:rPr>
                <w:lang w:val="en-GB"/>
              </w:rPr>
            </w:pPr>
            <w:r>
              <w:rPr>
                <w:lang w:val="en-GB"/>
              </w:rPr>
              <w:t>Report</w:t>
            </w:r>
          </w:p>
        </w:tc>
      </w:tr>
      <w:tr w:rsidR="001949A2" w14:paraId="04F491C0" w14:textId="77777777" w:rsidTr="001949A2">
        <w:tc>
          <w:tcPr>
            <w:tcW w:w="1980" w:type="dxa"/>
          </w:tcPr>
          <w:p w14:paraId="75D4FD49" w14:textId="77777777" w:rsidR="001949A2" w:rsidRDefault="001949A2" w:rsidP="001949A2">
            <w:pPr>
              <w:pStyle w:val="ListBullet"/>
              <w:numPr>
                <w:ilvl w:val="0"/>
                <w:numId w:val="0"/>
              </w:numPr>
              <w:rPr>
                <w:lang w:val="en-GB"/>
              </w:rPr>
            </w:pPr>
            <w:r>
              <w:rPr>
                <w:lang w:val="en-GB"/>
              </w:rPr>
              <w:t>Natalie Duff</w:t>
            </w:r>
          </w:p>
        </w:tc>
        <w:tc>
          <w:tcPr>
            <w:tcW w:w="7756" w:type="dxa"/>
          </w:tcPr>
          <w:p w14:paraId="0705CF76" w14:textId="77777777" w:rsidR="001949A2" w:rsidRDefault="001949A2" w:rsidP="001949A2">
            <w:pPr>
              <w:pStyle w:val="ListBullet"/>
              <w:numPr>
                <w:ilvl w:val="0"/>
                <w:numId w:val="0"/>
              </w:numPr>
              <w:rPr>
                <w:lang w:val="en-GB"/>
              </w:rPr>
            </w:pPr>
          </w:p>
        </w:tc>
      </w:tr>
    </w:tbl>
    <w:p w14:paraId="358828D9" w14:textId="77777777" w:rsidR="00CA6B4F" w:rsidRPr="00B314F5" w:rsidRDefault="00CA6B4F" w:rsidP="001949A2">
      <w:pPr>
        <w:pStyle w:val="ListBullet"/>
        <w:numPr>
          <w:ilvl w:val="0"/>
          <w:numId w:val="0"/>
        </w:numPr>
        <w:rPr>
          <w:lang w:val="en-GB"/>
        </w:rPr>
      </w:pPr>
    </w:p>
    <w:p w14:paraId="4393EC37" w14:textId="77777777" w:rsidR="00CA6B4F" w:rsidRDefault="001949A2" w:rsidP="000102B6">
      <w:pPr>
        <w:pStyle w:val="Heading1"/>
        <w:rPr>
          <w:lang w:val="en-GB"/>
        </w:rPr>
      </w:pPr>
      <w:r>
        <w:rPr>
          <w:lang w:val="en-GB"/>
        </w:rPr>
        <w:t xml:space="preserve">Initial discussion of service functions required for interoperability of classes </w:t>
      </w:r>
    </w:p>
    <w:p w14:paraId="1CD9DC97" w14:textId="77777777" w:rsidR="001A4BF2" w:rsidRPr="001A4BF2" w:rsidRDefault="001A4BF2" w:rsidP="00167369">
      <w:pPr>
        <w:rPr>
          <w:u w:val="single"/>
          <w:lang w:val="en-GB"/>
        </w:rPr>
      </w:pPr>
      <w:r>
        <w:rPr>
          <w:lang w:val="en-GB"/>
        </w:rPr>
        <w:t xml:space="preserve">See class chart for </w:t>
      </w:r>
      <w:r w:rsidRPr="001A4BF2">
        <w:rPr>
          <w:u w:val="single"/>
          <w:lang w:val="en-GB"/>
        </w:rPr>
        <w:t>function names</w:t>
      </w:r>
      <w:r>
        <w:rPr>
          <w:u w:val="single"/>
          <w:lang w:val="en-GB"/>
        </w:rPr>
        <w:t>.</w:t>
      </w:r>
    </w:p>
    <w:p w14:paraId="6CF041D4" w14:textId="77777777" w:rsidR="00CA6B4F" w:rsidRPr="00B314F5" w:rsidRDefault="0022733E" w:rsidP="000102B6">
      <w:pPr>
        <w:pStyle w:val="Heading1"/>
        <w:rPr>
          <w:lang w:val="en-GB"/>
        </w:rPr>
      </w:pPr>
      <w:sdt>
        <w:sdtPr>
          <w:rPr>
            <w:lang w:val="en-GB"/>
          </w:rPr>
          <w:alias w:val="Next meeting:"/>
          <w:tag w:val="Next meeting:"/>
          <w:id w:val="-1524860034"/>
          <w:placeholder>
            <w:docPart w:val="8A71B2B320F04AA4946EF341274E73EA"/>
          </w:placeholder>
          <w:temporary/>
          <w:showingPlcHdr/>
        </w:sdtPr>
        <w:sdtEndPr/>
        <w:sdtContent>
          <w:r w:rsidR="00CA6B4F" w:rsidRPr="00B314F5">
            <w:rPr>
              <w:lang w:val="en-GB" w:bidi="en-GB"/>
            </w:rPr>
            <w:t>Next meeting</w:t>
          </w:r>
        </w:sdtContent>
      </w:sdt>
    </w:p>
    <w:p w14:paraId="581A4BF7" w14:textId="77777777" w:rsidR="00CA6B4F" w:rsidRPr="00B314F5" w:rsidRDefault="009039B3" w:rsidP="00CA6B4F">
      <w:pPr>
        <w:rPr>
          <w:color w:val="000000" w:themeColor="text1"/>
          <w:lang w:val="en-GB"/>
        </w:rPr>
      </w:pPr>
      <w:r>
        <w:rPr>
          <w:color w:val="000000" w:themeColor="text1"/>
          <w:lang w:val="en-GB"/>
        </w:rPr>
        <w:t>20/03/2020 09:15</w:t>
      </w:r>
      <w:r w:rsidR="00CA6B4F" w:rsidRPr="00B314F5">
        <w:rPr>
          <w:color w:val="000000" w:themeColor="text1"/>
          <w:lang w:val="en-GB" w:bidi="en-GB"/>
        </w:rPr>
        <w:t xml:space="preserve">, </w:t>
      </w:r>
      <w:sdt>
        <w:sdtPr>
          <w:rPr>
            <w:color w:val="000000" w:themeColor="text1"/>
            <w:lang w:val="en-GB"/>
          </w:rPr>
          <w:alias w:val="Enter location:"/>
          <w:tag w:val="Enter location:"/>
          <w:id w:val="1638528997"/>
          <w:placeholder>
            <w:docPart w:val="1E8E6E1D3154422F87C4F62BB3041BA5"/>
          </w:placeholder>
          <w:temporary/>
          <w:showingPlcHdr/>
        </w:sdtPr>
        <w:sdtEndPr/>
        <w:sdtContent>
          <w:r w:rsidR="00CA6B4F" w:rsidRPr="00B314F5">
            <w:rPr>
              <w:color w:val="000000" w:themeColor="text1"/>
              <w:lang w:val="en-GB" w:bidi="en-GB"/>
            </w:rPr>
            <w:t>Location</w:t>
          </w:r>
        </w:sdtContent>
      </w:sdt>
    </w:p>
    <w:sdt>
      <w:sdtPr>
        <w:rPr>
          <w:lang w:val="en-GB"/>
        </w:rPr>
        <w:alias w:val="Enter paragraph text:"/>
        <w:tag w:val="Enter paragraph text:"/>
        <w:id w:val="550500904"/>
        <w:placeholder>
          <w:docPart w:val="BC0236B3BCFB49F2981F24B2488EAF7E"/>
        </w:placeholder>
        <w:temporary/>
        <w:showingPlcHdr/>
      </w:sdtPr>
      <w:sdtEndPr/>
      <w:sdtContent>
        <w:p w14:paraId="03E11694" w14:textId="77777777" w:rsidR="00CA6B4F" w:rsidRPr="00B314F5" w:rsidRDefault="00CA6B4F" w:rsidP="000102B6">
          <w:pPr>
            <w:rPr>
              <w:lang w:val="en-GB"/>
            </w:rPr>
          </w:pPr>
          <w:r w:rsidRPr="00B314F5">
            <w:rPr>
              <w:lang w:val="en-GB" w:bidi="en-GB"/>
            </w:rPr>
            <w:t>Motion to adjourn was made at 21:00 and was passed unanimously.</w:t>
          </w:r>
        </w:p>
      </w:sdtContent>
    </w:sdt>
    <w:p w14:paraId="6D2BE90E" w14:textId="77777777" w:rsidR="0001626D" w:rsidRPr="00B314F5" w:rsidRDefault="008962D9" w:rsidP="000102B6">
      <w:pPr>
        <w:rPr>
          <w:lang w:val="en-GB"/>
        </w:rPr>
      </w:pPr>
      <w:r w:rsidRPr="00B314F5">
        <w:rPr>
          <w:noProof/>
          <w:lang w:val="en-GB" w:eastAsia="en-GB"/>
        </w:rPr>
        <mc:AlternateContent>
          <mc:Choice Requires="wps">
            <w:drawing>
              <wp:anchor distT="0" distB="0" distL="114300" distR="114300" simplePos="0" relativeHeight="251674624" behindDoc="0" locked="0" layoutInCell="1" allowOverlap="1" wp14:anchorId="569AF23E" wp14:editId="114C218C">
                <wp:simplePos x="0" y="0"/>
                <wp:positionH relativeFrom="column">
                  <wp:posOffset>-742950</wp:posOffset>
                </wp:positionH>
                <wp:positionV relativeFrom="paragraph">
                  <wp:posOffset>5530759</wp:posOffset>
                </wp:positionV>
                <wp:extent cx="7862207" cy="257810"/>
                <wp:effectExtent l="0" t="0" r="5715" b="889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3F3FF" w14:textId="77777777" w:rsidR="00431A06" w:rsidRDefault="00431A06" w:rsidP="00431A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0C680"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" fillcolor="#1cade4 [3204]" stroked="f" strokeweight="1pt">
                <v:fill color2="#1481ab [2404]" rotate="t" angle="270" colors="0 #1cade4;62259f #1482ac" focus="100%" type="gradient"/>
                <v:textbox>
                  <w:txbxContent>
                    <w:p w:rsidR="00431A06" w:rsidRDefault="00431A06" w:rsidP="00431A06">
                      <w:pPr>
                        <w:jc w:val="center"/>
                      </w:pPr>
                    </w:p>
                  </w:txbxContent>
                </v:textbox>
              </v:rect>
            </w:pict>
          </mc:Fallback>
        </mc:AlternateContent>
      </w:r>
    </w:p>
    <w:sectPr w:rsidR="0001626D" w:rsidRPr="00B314F5" w:rsidSect="00B314F5">
      <w:headerReference w:type="default" r:id="rId12"/>
      <w:footerReference w:type="default" r:id="rId13"/>
      <w:headerReference w:type="first" r:id="rId14"/>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BCFB0" w14:textId="77777777" w:rsidR="0022733E" w:rsidRDefault="0022733E">
      <w:pPr>
        <w:spacing w:after="0" w:line="240" w:lineRule="auto"/>
      </w:pPr>
      <w:r>
        <w:separator/>
      </w:r>
    </w:p>
  </w:endnote>
  <w:endnote w:type="continuationSeparator" w:id="0">
    <w:p w14:paraId="2F8D15C4" w14:textId="77777777" w:rsidR="0022733E" w:rsidRDefault="0022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rebuchet MS"/>
    <w:panose1 w:val="020B0503020102020204"/>
    <w:charset w:val="00"/>
    <w:family w:val="swiss"/>
    <w:pitch w:val="variable"/>
    <w:sig w:usb0="00000287" w:usb1="00000000" w:usb2="00000000" w:usb3="00000000" w:csb0="0000009F" w:csb1="00000000"/>
  </w:font>
  <w:font w:name="HGGothicE">
    <w:altName w:val="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37D43" w14:textId="77777777" w:rsidR="0001626D" w:rsidRPr="00544235" w:rsidRDefault="00317906">
    <w:pPr>
      <w:pStyle w:val="Footer"/>
      <w:rPr>
        <w:color w:val="335B74" w:themeColor="text2"/>
      </w:rPr>
    </w:pPr>
    <w:r>
      <w:rPr>
        <w:noProof/>
        <w:lang w:val="en-GB" w:eastAsia="en-GB"/>
      </w:rPr>
      <mc:AlternateContent>
        <mc:Choice Requires="wps">
          <w:drawing>
            <wp:anchor distT="0" distB="0" distL="114300" distR="114300" simplePos="0" relativeHeight="251661312" behindDoc="0" locked="0" layoutInCell="1" allowOverlap="1" wp14:anchorId="32E63900" wp14:editId="45257391">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DDC15"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lang w:val="en-GB" w:bidi="en-GB"/>
      </w:rPr>
      <w:fldChar w:fldCharType="begin"/>
    </w:r>
    <w:r w:rsidR="00DA4A43" w:rsidRPr="00544235">
      <w:rPr>
        <w:color w:val="335B74" w:themeColor="text2"/>
        <w:lang w:val="en-GB" w:bidi="en-GB"/>
      </w:rPr>
      <w:instrText xml:space="preserve"> PAGE   \* MERGEFORMAT </w:instrText>
    </w:r>
    <w:r w:rsidR="00DA4A43" w:rsidRPr="00544235">
      <w:rPr>
        <w:color w:val="335B74" w:themeColor="text2"/>
        <w:lang w:val="en-GB" w:bidi="en-GB"/>
      </w:rPr>
      <w:fldChar w:fldCharType="separate"/>
    </w:r>
    <w:r w:rsidR="00A90885">
      <w:rPr>
        <w:noProof/>
        <w:color w:val="335B74" w:themeColor="text2"/>
        <w:lang w:val="en-GB" w:bidi="en-GB"/>
      </w:rPr>
      <w:t>2</w:t>
    </w:r>
    <w:r w:rsidR="00DA4A43" w:rsidRPr="00544235">
      <w:rPr>
        <w:noProof/>
        <w:color w:val="335B74" w:themeColor="text2"/>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1BE4B" w14:textId="77777777" w:rsidR="0022733E" w:rsidRDefault="0022733E">
      <w:pPr>
        <w:spacing w:after="0" w:line="240" w:lineRule="auto"/>
      </w:pPr>
      <w:r>
        <w:separator/>
      </w:r>
    </w:p>
  </w:footnote>
  <w:footnote w:type="continuationSeparator" w:id="0">
    <w:p w14:paraId="54971AC4" w14:textId="77777777" w:rsidR="0022733E" w:rsidRDefault="00227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68217" w14:textId="77777777" w:rsidR="000102B6" w:rsidRDefault="000102B6">
    <w:pPr>
      <w:pStyle w:val="Header"/>
    </w:pPr>
    <w:r>
      <w:rPr>
        <w:noProof/>
        <w:lang w:val="en-GB" w:eastAsia="en-GB"/>
      </w:rPr>
      <mc:AlternateContent>
        <mc:Choice Requires="wps">
          <w:drawing>
            <wp:anchor distT="0" distB="0" distL="114300" distR="114300" simplePos="0" relativeHeight="251663360" behindDoc="0" locked="0" layoutInCell="1" allowOverlap="1" wp14:anchorId="3A015D99" wp14:editId="61707931">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C7BAD"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9C94F" w14:textId="77777777" w:rsidR="00DC5CA9" w:rsidRPr="00B314F5" w:rsidRDefault="00B314F5">
    <w:pPr>
      <w:pStyle w:val="Header"/>
      <w:rPr>
        <w:lang w:val="en-GB"/>
      </w:rPr>
    </w:pPr>
    <w:r>
      <w:rPr>
        <w:noProof/>
        <w:color w:val="auto"/>
        <w:lang w:val="en-GB" w:eastAsia="en-GB"/>
      </w:rPr>
      <mc:AlternateContent>
        <mc:Choice Requires="wpg">
          <w:drawing>
            <wp:anchor distT="0" distB="0" distL="114300" distR="114300" simplePos="0" relativeHeight="251665408" behindDoc="0" locked="0" layoutInCell="1" allowOverlap="1" wp14:anchorId="48CF4EDA" wp14:editId="5410DE7B">
              <wp:simplePos x="0" y="0"/>
              <wp:positionH relativeFrom="page">
                <wp:posOffset>-1733550</wp:posOffset>
              </wp:positionH>
              <wp:positionV relativeFrom="page">
                <wp:posOffset>-142875</wp:posOffset>
              </wp:positionV>
              <wp:extent cx="10533888" cy="10810875"/>
              <wp:effectExtent l="0" t="0" r="0" b="9525"/>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810875"/>
                        <a:chOff x="0" y="0"/>
                        <a:chExt cx="10535285" cy="10810875"/>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78BE7304" w14:textId="77777777" w:rsidR="00B314F5" w:rsidRDefault="00B314F5" w:rsidP="00B314F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10362565"/>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0EFEC467" id="Group 4" o:spid="_x0000_s1027" alt="decorative element" style="position:absolute;margin-left:-136.5pt;margin-top:-11.25pt;width:829.45pt;height:851.25pt;z-index:251665408;mso-width-percent:1360;mso-position-horizontal-relative:page;mso-position-vertical-relative:page;mso-width-percent:1360" coordsize="105352,108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">
              <v:rect id="Freeform 19" o:spid="_x0000_s1028"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rsidR="00B314F5" w:rsidRDefault="00B314F5" w:rsidP="00B314F5">
                      <w:pPr>
                        <w:jc w:val="center"/>
                      </w:pPr>
                    </w:p>
                  </w:txbxContent>
                </v:textbox>
              </v:rect>
              <v:shape id="Freeform 18" o:spid="_x0000_s1029"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30"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1"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2"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3"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4"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5"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6"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7"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8" style="position:absolute;left:17621;top:103625;width:78073;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5DF69C6"/>
    <w:multiLevelType w:val="hybridMultilevel"/>
    <w:tmpl w:val="3602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activeWritingStyle w:appName="MSWord" w:lang="en-GB" w:vendorID="64" w:dllVersion="6" w:nlCheck="1" w:checkStyle="0"/>
  <w:activeWritingStyle w:appName="MSWord" w:lang="en-GB"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A06"/>
    <w:rsid w:val="000102B6"/>
    <w:rsid w:val="0001495E"/>
    <w:rsid w:val="0001626D"/>
    <w:rsid w:val="00020201"/>
    <w:rsid w:val="00040852"/>
    <w:rsid w:val="00096EA6"/>
    <w:rsid w:val="0010367C"/>
    <w:rsid w:val="00167369"/>
    <w:rsid w:val="001949A2"/>
    <w:rsid w:val="001A4BF2"/>
    <w:rsid w:val="001B655A"/>
    <w:rsid w:val="0022733E"/>
    <w:rsid w:val="002E6287"/>
    <w:rsid w:val="00317906"/>
    <w:rsid w:val="003C520B"/>
    <w:rsid w:val="00431A06"/>
    <w:rsid w:val="0048066F"/>
    <w:rsid w:val="004B13B1"/>
    <w:rsid w:val="00524B92"/>
    <w:rsid w:val="00544235"/>
    <w:rsid w:val="00552D48"/>
    <w:rsid w:val="00560F76"/>
    <w:rsid w:val="0058317D"/>
    <w:rsid w:val="00587E8A"/>
    <w:rsid w:val="007038AD"/>
    <w:rsid w:val="00736BDC"/>
    <w:rsid w:val="007520BE"/>
    <w:rsid w:val="00840C37"/>
    <w:rsid w:val="00844354"/>
    <w:rsid w:val="008962D9"/>
    <w:rsid w:val="008D11D6"/>
    <w:rsid w:val="009039B3"/>
    <w:rsid w:val="00937992"/>
    <w:rsid w:val="00962BFA"/>
    <w:rsid w:val="00A448C1"/>
    <w:rsid w:val="00A83EC4"/>
    <w:rsid w:val="00A90885"/>
    <w:rsid w:val="00AA7AA0"/>
    <w:rsid w:val="00AB3C9A"/>
    <w:rsid w:val="00AE735A"/>
    <w:rsid w:val="00B314F5"/>
    <w:rsid w:val="00B63D3A"/>
    <w:rsid w:val="00C34F93"/>
    <w:rsid w:val="00C455D8"/>
    <w:rsid w:val="00C5399C"/>
    <w:rsid w:val="00CA6B4F"/>
    <w:rsid w:val="00D340D9"/>
    <w:rsid w:val="00D45644"/>
    <w:rsid w:val="00D640EF"/>
    <w:rsid w:val="00DA4A43"/>
    <w:rsid w:val="00DC5883"/>
    <w:rsid w:val="00DC5CA9"/>
    <w:rsid w:val="00DF3520"/>
    <w:rsid w:val="00E37225"/>
    <w:rsid w:val="00EA31A6"/>
    <w:rsid w:val="00EA417A"/>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667C9"/>
  <w15:docId w15:val="{5099FE7E-7EF4-4819-8BE6-F2F15FC2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character" w:styleId="CommentReference">
    <w:name w:val="annotation reference"/>
    <w:basedOn w:val="DefaultParagraphFont"/>
    <w:uiPriority w:val="99"/>
    <w:semiHidden/>
    <w:unhideWhenUsed/>
    <w:rsid w:val="001949A2"/>
    <w:rPr>
      <w:sz w:val="16"/>
      <w:szCs w:val="16"/>
    </w:rPr>
  </w:style>
  <w:style w:type="paragraph" w:styleId="CommentText">
    <w:name w:val="annotation text"/>
    <w:basedOn w:val="Normal"/>
    <w:link w:val="CommentTextChar"/>
    <w:uiPriority w:val="99"/>
    <w:semiHidden/>
    <w:unhideWhenUsed/>
    <w:rsid w:val="001949A2"/>
    <w:pPr>
      <w:spacing w:line="240" w:lineRule="auto"/>
    </w:pPr>
    <w:rPr>
      <w:sz w:val="20"/>
    </w:rPr>
  </w:style>
  <w:style w:type="character" w:customStyle="1" w:styleId="CommentTextChar">
    <w:name w:val="Comment Text Char"/>
    <w:basedOn w:val="DefaultParagraphFont"/>
    <w:link w:val="CommentText"/>
    <w:uiPriority w:val="99"/>
    <w:semiHidden/>
    <w:rsid w:val="001949A2"/>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949A2"/>
    <w:rPr>
      <w:b/>
      <w:bCs/>
    </w:rPr>
  </w:style>
  <w:style w:type="character" w:customStyle="1" w:styleId="CommentSubjectChar">
    <w:name w:val="Comment Subject Char"/>
    <w:basedOn w:val="CommentTextChar"/>
    <w:link w:val="CommentSubject"/>
    <w:uiPriority w:val="99"/>
    <w:semiHidden/>
    <w:rsid w:val="001949A2"/>
    <w:rPr>
      <w:b/>
      <w:bCs/>
      <w:color w:val="404040" w:themeColor="text1" w:themeTint="BF"/>
      <w:sz w:val="20"/>
      <w:szCs w:val="20"/>
    </w:rPr>
  </w:style>
  <w:style w:type="paragraph" w:styleId="ListParagraph">
    <w:name w:val="List Paragraph"/>
    <w:basedOn w:val="Normal"/>
    <w:uiPriority w:val="34"/>
    <w:qFormat/>
    <w:rsid w:val="0093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EEE507%20OOP\Minutes\Minutes%20W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E47B648A8468985DBD11F1E124841"/>
        <w:category>
          <w:name w:val="General"/>
          <w:gallery w:val="placeholder"/>
        </w:category>
        <w:types>
          <w:type w:val="bbPlcHdr"/>
        </w:types>
        <w:behaviors>
          <w:behavior w:val="content"/>
        </w:behaviors>
        <w:guid w:val="{E523E9C2-3D7C-4C61-82C6-1B2F725BFFB0}"/>
      </w:docPartPr>
      <w:docPartBody>
        <w:p w:rsidR="00ED1C4F" w:rsidRDefault="00BD1FB4">
          <w:pPr>
            <w:pStyle w:val="CC3E47B648A8468985DBD11F1E124841"/>
          </w:pPr>
          <w:r w:rsidRPr="000102B6">
            <w:rPr>
              <w:lang w:bidi="en-GB"/>
            </w:rPr>
            <w:t>In attendance</w:t>
          </w:r>
        </w:p>
      </w:docPartBody>
    </w:docPart>
    <w:docPart>
      <w:docPartPr>
        <w:name w:val="8A71B2B320F04AA4946EF341274E73EA"/>
        <w:category>
          <w:name w:val="General"/>
          <w:gallery w:val="placeholder"/>
        </w:category>
        <w:types>
          <w:type w:val="bbPlcHdr"/>
        </w:types>
        <w:behaviors>
          <w:behavior w:val="content"/>
        </w:behaviors>
        <w:guid w:val="{856810CC-5100-421E-B070-94641DE8B761}"/>
      </w:docPartPr>
      <w:docPartBody>
        <w:p w:rsidR="00ED1C4F" w:rsidRDefault="00BD1FB4">
          <w:pPr>
            <w:pStyle w:val="8A71B2B320F04AA4946EF341274E73EA"/>
          </w:pPr>
          <w:r w:rsidRPr="00CA6B4F">
            <w:rPr>
              <w:lang w:bidi="en-GB"/>
            </w:rPr>
            <w:t>Next meeting</w:t>
          </w:r>
        </w:p>
      </w:docPartBody>
    </w:docPart>
    <w:docPart>
      <w:docPartPr>
        <w:name w:val="1E8E6E1D3154422F87C4F62BB3041BA5"/>
        <w:category>
          <w:name w:val="General"/>
          <w:gallery w:val="placeholder"/>
        </w:category>
        <w:types>
          <w:type w:val="bbPlcHdr"/>
        </w:types>
        <w:behaviors>
          <w:behavior w:val="content"/>
        </w:behaviors>
        <w:guid w:val="{F4AADA80-2ED5-4077-8AE4-7756D6044AA1}"/>
      </w:docPartPr>
      <w:docPartBody>
        <w:p w:rsidR="00ED1C4F" w:rsidRDefault="00BD1FB4">
          <w:pPr>
            <w:pStyle w:val="1E8E6E1D3154422F87C4F62BB3041BA5"/>
          </w:pPr>
          <w:r w:rsidRPr="00CA6B4F">
            <w:rPr>
              <w:color w:val="000000" w:themeColor="text1"/>
              <w:lang w:bidi="en-GB"/>
            </w:rPr>
            <w:t>Location</w:t>
          </w:r>
        </w:p>
      </w:docPartBody>
    </w:docPart>
    <w:docPart>
      <w:docPartPr>
        <w:name w:val="BC0236B3BCFB49F2981F24B2488EAF7E"/>
        <w:category>
          <w:name w:val="General"/>
          <w:gallery w:val="placeholder"/>
        </w:category>
        <w:types>
          <w:type w:val="bbPlcHdr"/>
        </w:types>
        <w:behaviors>
          <w:behavior w:val="content"/>
        </w:behaviors>
        <w:guid w:val="{0456533E-6B7C-4668-B908-21267543D6CC}"/>
      </w:docPartPr>
      <w:docPartBody>
        <w:p w:rsidR="00ED1C4F" w:rsidRDefault="00BD1FB4">
          <w:pPr>
            <w:pStyle w:val="BC0236B3BCFB49F2981F24B2488EAF7E"/>
          </w:pPr>
          <w:r w:rsidRPr="000102B6">
            <w:rPr>
              <w:lang w:bidi="en-GB"/>
            </w:rPr>
            <w:t>Motion to adjourn was made at 21:00 and was passed unanimously.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rebuchet MS"/>
    <w:panose1 w:val="020B0503020102020204"/>
    <w:charset w:val="00"/>
    <w:family w:val="swiss"/>
    <w:pitch w:val="variable"/>
    <w:sig w:usb0="00000287" w:usb1="00000000" w:usb2="00000000" w:usb3="00000000" w:csb0="0000009F" w:csb1="00000000"/>
  </w:font>
  <w:font w:name="HGGothicE">
    <w:altName w:val="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C4F"/>
    <w:rsid w:val="008713FD"/>
    <w:rsid w:val="00BD1FB4"/>
    <w:rsid w:val="00ED1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line="264" w:lineRule="auto"/>
      <w:outlineLvl w:val="0"/>
    </w:pPr>
    <w:rPr>
      <w:rFonts w:asciiTheme="majorHAnsi" w:eastAsiaTheme="majorEastAsia" w:hAnsiTheme="majorHAnsi" w:cstheme="majorBidi"/>
      <w:color w:val="ED7D31" w:themeColor="accent2"/>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03B8FACE344001BA074406B9F87470">
    <w:name w:val="A203B8FACE344001BA074406B9F87470"/>
  </w:style>
  <w:style w:type="character" w:styleId="PlaceholderText">
    <w:name w:val="Placeholder Text"/>
    <w:basedOn w:val="DefaultParagraphFont"/>
    <w:uiPriority w:val="99"/>
    <w:semiHidden/>
    <w:rPr>
      <w:color w:val="808080"/>
    </w:rPr>
  </w:style>
  <w:style w:type="paragraph" w:customStyle="1" w:styleId="9F4172201B834CCEBD13B58E3BC660B9">
    <w:name w:val="9F4172201B834CCEBD13B58E3BC660B9"/>
  </w:style>
  <w:style w:type="paragraph" w:customStyle="1" w:styleId="83F723015589463EB7D011FA6B97DB2F">
    <w:name w:val="83F723015589463EB7D011FA6B97DB2F"/>
  </w:style>
  <w:style w:type="paragraph" w:customStyle="1" w:styleId="AB1A710F54924FFEB6D3A5DFADB647C0">
    <w:name w:val="AB1A710F54924FFEB6D3A5DFADB647C0"/>
  </w:style>
  <w:style w:type="paragraph" w:customStyle="1" w:styleId="CC3E47B648A8468985DBD11F1E124841">
    <w:name w:val="CC3E47B648A8468985DBD11F1E124841"/>
  </w:style>
  <w:style w:type="paragraph" w:customStyle="1" w:styleId="5221E3357A88487DB50C085938E5039D">
    <w:name w:val="5221E3357A88487DB50C085938E5039D"/>
  </w:style>
  <w:style w:type="paragraph" w:customStyle="1" w:styleId="0C60BD8FC01E41289ECC686056E89FBA">
    <w:name w:val="0C60BD8FC01E41289ECC686056E89FBA"/>
  </w:style>
  <w:style w:type="paragraph" w:customStyle="1" w:styleId="F371BFA79A074341AEAD82B113D00777">
    <w:name w:val="F371BFA79A074341AEAD82B113D00777"/>
  </w:style>
  <w:style w:type="paragraph" w:customStyle="1" w:styleId="55C8E27D48F94C868CF5AA95946238F0">
    <w:name w:val="55C8E27D48F94C868CF5AA95946238F0"/>
  </w:style>
  <w:style w:type="paragraph" w:customStyle="1" w:styleId="5F4983F9D67F413998CDDE7494A5292A">
    <w:name w:val="5F4983F9D67F413998CDDE7494A5292A"/>
  </w:style>
  <w:style w:type="paragraph" w:customStyle="1" w:styleId="6C48BC3D79424713BFD495A0EF7D1131">
    <w:name w:val="6C48BC3D79424713BFD495A0EF7D1131"/>
  </w:style>
  <w:style w:type="paragraph" w:customStyle="1" w:styleId="6F4820B3681041F1A682AC10535024CD">
    <w:name w:val="6F4820B3681041F1A682AC10535024CD"/>
  </w:style>
  <w:style w:type="paragraph" w:customStyle="1" w:styleId="8D42DEDF326D4D5F95FA349FCF4A892F">
    <w:name w:val="8D42DEDF326D4D5F95FA349FCF4A892F"/>
  </w:style>
  <w:style w:type="paragraph" w:customStyle="1" w:styleId="F0AE1866EDD44C9A848369F6EC2EC147">
    <w:name w:val="F0AE1866EDD44C9A848369F6EC2EC147"/>
  </w:style>
  <w:style w:type="paragraph" w:customStyle="1" w:styleId="F6541B93C6F84D21930A0611003BEC38">
    <w:name w:val="F6541B93C6F84D21930A0611003BEC38"/>
  </w:style>
  <w:style w:type="paragraph" w:customStyle="1" w:styleId="D65E108C014247C687C384DC1576F9CA">
    <w:name w:val="D65E108C014247C687C384DC1576F9CA"/>
  </w:style>
  <w:style w:type="paragraph" w:customStyle="1" w:styleId="176366AB72B64977A95ADE302D427BA4">
    <w:name w:val="176366AB72B64977A95ADE302D427BA4"/>
  </w:style>
  <w:style w:type="paragraph" w:customStyle="1" w:styleId="475D701251314B6AA6BF6C965DAE7430">
    <w:name w:val="475D701251314B6AA6BF6C965DAE7430"/>
  </w:style>
  <w:style w:type="paragraph" w:customStyle="1" w:styleId="636D649A7DA54E3D9E79E51DB9D7178B">
    <w:name w:val="636D649A7DA54E3D9E79E51DB9D7178B"/>
  </w:style>
  <w:style w:type="character" w:customStyle="1" w:styleId="Heading1Char">
    <w:name w:val="Heading 1 Char"/>
    <w:basedOn w:val="DefaultParagraphFont"/>
    <w:link w:val="Heading1"/>
    <w:uiPriority w:val="4"/>
    <w:rPr>
      <w:rFonts w:asciiTheme="majorHAnsi" w:eastAsiaTheme="majorEastAsia" w:hAnsiTheme="majorHAnsi" w:cstheme="majorBidi"/>
      <w:color w:val="ED7D31" w:themeColor="accent2"/>
      <w:sz w:val="30"/>
      <w:szCs w:val="30"/>
      <w:lang w:val="en-US" w:eastAsia="ja-JP"/>
    </w:rPr>
  </w:style>
  <w:style w:type="paragraph" w:customStyle="1" w:styleId="91DDD810E09D4ECAAF6646811B0FC87C">
    <w:name w:val="91DDD810E09D4ECAAF6646811B0FC87C"/>
  </w:style>
  <w:style w:type="paragraph" w:styleId="ListBullet">
    <w:name w:val="List Bullet"/>
    <w:basedOn w:val="Normal"/>
    <w:uiPriority w:val="10"/>
    <w:qFormat/>
    <w:pPr>
      <w:numPr>
        <w:numId w:val="1"/>
      </w:numPr>
      <w:spacing w:before="100" w:after="100" w:line="240" w:lineRule="auto"/>
      <w:contextualSpacing/>
    </w:pPr>
    <w:rPr>
      <w:color w:val="404040" w:themeColor="text1" w:themeTint="BF"/>
      <w:sz w:val="24"/>
      <w:szCs w:val="21"/>
      <w:lang w:val="en-US" w:eastAsia="ja-JP"/>
    </w:rPr>
  </w:style>
  <w:style w:type="paragraph" w:customStyle="1" w:styleId="32340455C03846D4989689EA226D4882">
    <w:name w:val="32340455C03846D4989689EA226D4882"/>
  </w:style>
  <w:style w:type="paragraph" w:customStyle="1" w:styleId="8F04EB6708554EB2A42441AD830EF063">
    <w:name w:val="8F04EB6708554EB2A42441AD830EF063"/>
  </w:style>
  <w:style w:type="paragraph" w:customStyle="1" w:styleId="30837E99A3E9457A9A9274FE680FBBF5">
    <w:name w:val="30837E99A3E9457A9A9274FE680FBBF5"/>
  </w:style>
  <w:style w:type="paragraph" w:customStyle="1" w:styleId="99675B83938D478CBFC65E8B7C56056F">
    <w:name w:val="99675B83938D478CBFC65E8B7C56056F"/>
  </w:style>
  <w:style w:type="paragraph" w:customStyle="1" w:styleId="96300CC288164A9D8A76EFD8F60E2E32">
    <w:name w:val="96300CC288164A9D8A76EFD8F60E2E32"/>
  </w:style>
  <w:style w:type="paragraph" w:customStyle="1" w:styleId="8D0935D9EAFF4702BC3A3503C0909404">
    <w:name w:val="8D0935D9EAFF4702BC3A3503C0909404"/>
  </w:style>
  <w:style w:type="paragraph" w:customStyle="1" w:styleId="8A71B2B320F04AA4946EF341274E73EA">
    <w:name w:val="8A71B2B320F04AA4946EF341274E73EA"/>
  </w:style>
  <w:style w:type="paragraph" w:customStyle="1" w:styleId="A3351231B9CE4D298214779AED7D0A02">
    <w:name w:val="A3351231B9CE4D298214779AED7D0A02"/>
  </w:style>
  <w:style w:type="paragraph" w:customStyle="1" w:styleId="1E8E6E1D3154422F87C4F62BB3041BA5">
    <w:name w:val="1E8E6E1D3154422F87C4F62BB3041BA5"/>
  </w:style>
  <w:style w:type="paragraph" w:customStyle="1" w:styleId="BC0236B3BCFB49F2981F24B2488EAF7E">
    <w:name w:val="BC0236B3BCFB49F2981F24B2488EA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4.xml><?xml version="1.0" encoding="utf-8"?>
<ds:datastoreItem xmlns:ds="http://schemas.openxmlformats.org/officeDocument/2006/customXml" ds:itemID="{E0A14A0E-D3F2-9242-9143-001203E1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D:\EEE507 OOP\Minutes\Minutes W1.dotx</Template>
  <TotalTime>1</TotalTime>
  <Pages>3</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Kraska, Daniel</dc:creator>
  <cp:keywords/>
  <dc:description/>
  <cp:lastModifiedBy>Elizabeth Goodall (GOO18143062)</cp:lastModifiedBy>
  <cp:revision>3</cp:revision>
  <dcterms:created xsi:type="dcterms:W3CDTF">2020-03-20T12:39:00Z</dcterms:created>
  <dcterms:modified xsi:type="dcterms:W3CDTF">2020-04-03T15:46:00Z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