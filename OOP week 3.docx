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13DF" w14:textId="1FBC18FB" w:rsidR="0001626D" w:rsidRPr="00B314F5" w:rsidRDefault="00431A06" w:rsidP="000102B6">
      <w:pPr>
        <w:pStyle w:val="Title"/>
        <w:rPr>
          <w:lang w:val="en-GB"/>
        </w:rPr>
      </w:pPr>
      <w:r>
        <w:rPr>
          <w:lang w:val="en-GB"/>
        </w:rPr>
        <w:t xml:space="preserve">OOP week </w:t>
      </w:r>
      <w:r w:rsidR="0095703F">
        <w:rPr>
          <w:lang w:val="en-GB"/>
        </w:rPr>
        <w:t>3</w:t>
      </w:r>
    </w:p>
    <w:p w14:paraId="7E93366A" w14:textId="77777777" w:rsidR="00560F76" w:rsidRPr="00B314F5" w:rsidRDefault="000102B6" w:rsidP="000102B6">
      <w:pPr>
        <w:pStyle w:val="Title"/>
        <w:rPr>
          <w:lang w:val="en-GB"/>
        </w:rPr>
      </w:pPr>
      <w:r w:rsidRPr="00B314F5">
        <w:rPr>
          <w:lang w:val="en-GB" w:bidi="en-GB"/>
        </w:rPr>
        <w:t>Minutes</w:t>
      </w:r>
    </w:p>
    <w:p w14:paraId="709B69A1" w14:textId="262F7BFF" w:rsidR="00DC5CA9" w:rsidRPr="00B314F5" w:rsidRDefault="008962D9" w:rsidP="000102B6">
      <w:pPr>
        <w:pStyle w:val="Details"/>
        <w:spacing w:before="0"/>
        <w:rPr>
          <w:lang w:val="en-GB"/>
        </w:rPr>
      </w:pPr>
      <w:r w:rsidRPr="00B314F5">
        <w:rPr>
          <w:b/>
          <w:lang w:val="en-GB" w:bidi="en-GB"/>
        </w:rPr>
        <w:t>Date</w:t>
      </w:r>
      <w:r w:rsidRPr="00B314F5">
        <w:rPr>
          <w:lang w:val="en-GB" w:bidi="en-GB"/>
        </w:rPr>
        <w:t xml:space="preserve">: </w:t>
      </w:r>
      <w:r w:rsidR="003C7FC7">
        <w:rPr>
          <w:lang w:val="en-GB"/>
        </w:rPr>
        <w:t>2</w:t>
      </w:r>
      <w:r w:rsidR="0095703F">
        <w:rPr>
          <w:lang w:val="en-GB"/>
        </w:rPr>
        <w:t>7</w:t>
      </w:r>
      <w:r w:rsidR="00431A06">
        <w:rPr>
          <w:lang w:val="en-GB"/>
        </w:rPr>
        <w:t>/03/2020</w:t>
      </w:r>
    </w:p>
    <w:p w14:paraId="15303FB3" w14:textId="42DE4619" w:rsidR="00431A06" w:rsidRDefault="008962D9" w:rsidP="00317906">
      <w:pPr>
        <w:pStyle w:val="Details"/>
        <w:rPr>
          <w:lang w:val="en-GB"/>
        </w:rPr>
      </w:pPr>
      <w:r w:rsidRPr="00B314F5">
        <w:rPr>
          <w:b/>
          <w:lang w:val="en-GB" w:bidi="en-GB"/>
        </w:rPr>
        <w:t>Time</w:t>
      </w:r>
      <w:r w:rsidRPr="00B314F5">
        <w:rPr>
          <w:lang w:val="en-GB" w:bidi="en-GB"/>
        </w:rPr>
        <w:t xml:space="preserve">: </w:t>
      </w:r>
      <w:r w:rsidR="00A82DD7">
        <w:rPr>
          <w:lang w:val="en-GB"/>
        </w:rPr>
        <w:t>1</w:t>
      </w:r>
      <w:r w:rsidR="0095703F">
        <w:rPr>
          <w:lang w:val="en-GB"/>
        </w:rPr>
        <w:t>0</w:t>
      </w:r>
      <w:r w:rsidR="00431A06">
        <w:rPr>
          <w:lang w:val="en-GB"/>
        </w:rPr>
        <w:t>:</w:t>
      </w:r>
      <w:r w:rsidR="00A82DD7">
        <w:rPr>
          <w:lang w:val="en-GB"/>
        </w:rPr>
        <w:t>00</w:t>
      </w:r>
    </w:p>
    <w:p w14:paraId="77087364" w14:textId="778E7EF3" w:rsidR="00DC5CA9" w:rsidRPr="00B314F5" w:rsidRDefault="00431A06" w:rsidP="00317906">
      <w:pPr>
        <w:pStyle w:val="Details"/>
        <w:rPr>
          <w:lang w:val="en-GB"/>
        </w:rPr>
      </w:pPr>
      <w:proofErr w:type="gramStart"/>
      <w:r w:rsidRPr="00431A06">
        <w:rPr>
          <w:b/>
          <w:lang w:val="en-GB"/>
        </w:rPr>
        <w:t>Chairperson</w:t>
      </w:r>
      <w:r>
        <w:rPr>
          <w:lang w:val="en-GB"/>
        </w:rPr>
        <w:t xml:space="preserve"> </w:t>
      </w:r>
      <w:r w:rsidR="008962D9" w:rsidRPr="00B314F5">
        <w:rPr>
          <w:lang w:val="en-GB" w:bidi="en-GB"/>
        </w:rPr>
        <w:t>:</w:t>
      </w:r>
      <w:proofErr w:type="gramEnd"/>
      <w:r w:rsidR="008962D9" w:rsidRPr="00B314F5">
        <w:rPr>
          <w:lang w:val="en-GB" w:bidi="en-GB"/>
        </w:rPr>
        <w:t xml:space="preserve"> </w:t>
      </w:r>
      <w:r w:rsidR="0095703F">
        <w:rPr>
          <w:lang w:val="en-GB"/>
        </w:rPr>
        <w:t>James Goodall</w:t>
      </w:r>
    </w:p>
    <w:p w14:paraId="041B9395" w14:textId="59E91E1B" w:rsidR="00A82DD7" w:rsidRDefault="00D03861" w:rsidP="00A82DD7">
      <w:pPr>
        <w:pStyle w:val="Heading1"/>
        <w:rPr>
          <w:lang w:val="en-GB"/>
        </w:rPr>
      </w:pPr>
      <w:sdt>
        <w:sdtPr>
          <w:rPr>
            <w:lang w:val="en-GB"/>
          </w:rPr>
          <w:alias w:val="In attendance:"/>
          <w:tag w:val="In attendance:"/>
          <w:id w:val="-34966697"/>
          <w:placeholder>
            <w:docPart w:val="CC3E47B648A8468985DBD11F1E124841"/>
          </w:placeholder>
          <w:temporary/>
          <w:showingPlcHdr/>
        </w:sdtPr>
        <w:sdtEndPr/>
        <w:sdtContent>
          <w:r w:rsidR="00CA6B4F" w:rsidRPr="00B314F5">
            <w:rPr>
              <w:lang w:val="en-GB" w:bidi="en-GB"/>
            </w:rPr>
            <w:t>In attendance</w:t>
          </w:r>
        </w:sdtContent>
      </w:sdt>
    </w:p>
    <w:p w14:paraId="553FC609" w14:textId="6CF6A1F9" w:rsidR="00A82DD7" w:rsidRDefault="00A82DD7" w:rsidP="00A82DD7">
      <w:pPr>
        <w:rPr>
          <w:lang w:val="en-GB"/>
        </w:rPr>
      </w:pPr>
      <w:r>
        <w:rPr>
          <w:lang w:val="en-GB"/>
        </w:rPr>
        <w:t>James Goodall – Minutes</w:t>
      </w:r>
    </w:p>
    <w:p w14:paraId="6C5FBE9E" w14:textId="47359104" w:rsidR="00A82DD7" w:rsidRDefault="0095703F" w:rsidP="00A82DD7">
      <w:pPr>
        <w:rPr>
          <w:lang w:val="en-GB"/>
        </w:rPr>
      </w:pPr>
      <w:r>
        <w:rPr>
          <w:lang w:val="en-GB"/>
        </w:rPr>
        <w:t>Daniel Kraska</w:t>
      </w:r>
    </w:p>
    <w:p w14:paraId="50147185" w14:textId="56B665A0" w:rsidR="00A82DD7" w:rsidRPr="00A82DD7" w:rsidRDefault="00A82DD7" w:rsidP="00A82DD7">
      <w:pPr>
        <w:rPr>
          <w:lang w:val="en-GB"/>
        </w:rPr>
      </w:pPr>
      <w:r>
        <w:rPr>
          <w:lang w:val="en-GB"/>
        </w:rPr>
        <w:t>Jordan Smart</w:t>
      </w:r>
    </w:p>
    <w:p w14:paraId="0FA17D90" w14:textId="504E8AA2" w:rsidR="00CA6B4F" w:rsidRDefault="00431A06" w:rsidP="000102B6">
      <w:pPr>
        <w:pStyle w:val="Heading1"/>
        <w:rPr>
          <w:lang w:val="en-GB"/>
        </w:rPr>
      </w:pPr>
      <w:r>
        <w:rPr>
          <w:lang w:val="en-GB"/>
        </w:rPr>
        <w:t>Apologies</w:t>
      </w:r>
    </w:p>
    <w:p w14:paraId="702941B7" w14:textId="1F2B089D" w:rsidR="00FF53FE" w:rsidRPr="00FF53FE" w:rsidRDefault="00FF53FE" w:rsidP="00FF53FE">
      <w:pPr>
        <w:rPr>
          <w:lang w:val="en-GB"/>
        </w:rPr>
      </w:pPr>
      <w:r>
        <w:rPr>
          <w:lang w:val="en-GB"/>
        </w:rPr>
        <w:t>Natalie Duff</w:t>
      </w:r>
    </w:p>
    <w:p w14:paraId="3CDD324B" w14:textId="77777777" w:rsidR="00C43B22" w:rsidRPr="00B314F5" w:rsidRDefault="00C43B22" w:rsidP="00C43B22">
      <w:pPr>
        <w:pStyle w:val="Heading1"/>
        <w:rPr>
          <w:lang w:val="en-GB"/>
        </w:rPr>
      </w:pPr>
      <w:r>
        <w:rPr>
          <w:lang w:val="en-GB"/>
        </w:rPr>
        <w:t>Matters arising from previous minutes (review of action list too):</w:t>
      </w:r>
    </w:p>
    <w:p w14:paraId="0CDF2B36" w14:textId="711F4FF9" w:rsidR="00C43B22" w:rsidRDefault="00C43B22" w:rsidP="00C43B22">
      <w:pPr>
        <w:rPr>
          <w:color w:val="000000" w:themeColor="text1"/>
          <w:lang w:val="en-GB"/>
        </w:rPr>
      </w:pPr>
    </w:p>
    <w:p w14:paraId="6889606D" w14:textId="77777777" w:rsidR="00C43B22" w:rsidRPr="00937992" w:rsidRDefault="00C43B22" w:rsidP="00C43B22">
      <w:pPr>
        <w:rPr>
          <w:color w:val="000000" w:themeColor="text1"/>
          <w:lang w:val="en-GB"/>
        </w:rPr>
      </w:pPr>
    </w:p>
    <w:p w14:paraId="79451D12" w14:textId="77777777" w:rsidR="00C43B22" w:rsidRPr="00B314F5" w:rsidRDefault="00C43B22" w:rsidP="00C43B22">
      <w:pPr>
        <w:pStyle w:val="Heading1"/>
        <w:rPr>
          <w:lang w:val="en-GB"/>
        </w:rPr>
      </w:pPr>
      <w:r>
        <w:rPr>
          <w:lang w:val="en-GB"/>
        </w:rPr>
        <w:t xml:space="preserve">Report from each member: </w:t>
      </w:r>
    </w:p>
    <w:p w14:paraId="6B7935D2" w14:textId="4008F908" w:rsidR="00C43B22" w:rsidRDefault="00C43B22" w:rsidP="00C43B22">
      <w:pPr>
        <w:rPr>
          <w:lang w:val="en-GB"/>
        </w:rPr>
      </w:pPr>
      <w:r>
        <w:rPr>
          <w:lang w:val="en-GB"/>
        </w:rPr>
        <w:t xml:space="preserve">Daniel – </w:t>
      </w:r>
      <w:r w:rsidR="00E04B48">
        <w:rPr>
          <w:lang w:val="en-GB"/>
        </w:rPr>
        <w:t>continuing with writing code for his assigned class</w:t>
      </w:r>
    </w:p>
    <w:p w14:paraId="2412A3EA" w14:textId="78E6B8FE" w:rsidR="00C43B22" w:rsidRDefault="00C43B22" w:rsidP="00C43B22">
      <w:pPr>
        <w:rPr>
          <w:lang w:val="en-GB"/>
        </w:rPr>
      </w:pPr>
      <w:r>
        <w:rPr>
          <w:lang w:val="en-GB"/>
        </w:rPr>
        <w:t xml:space="preserve">Jordan – </w:t>
      </w:r>
      <w:r w:rsidR="00E04B48">
        <w:rPr>
          <w:lang w:val="en-GB"/>
        </w:rPr>
        <w:t>continuing with writing code for his assigned class</w:t>
      </w:r>
    </w:p>
    <w:p w14:paraId="7A270DC3" w14:textId="5A018F8D" w:rsidR="00C43B22" w:rsidRDefault="00C43B22" w:rsidP="00C43B22">
      <w:pPr>
        <w:rPr>
          <w:lang w:val="en-GB"/>
        </w:rPr>
      </w:pPr>
      <w:r>
        <w:rPr>
          <w:lang w:val="en-GB"/>
        </w:rPr>
        <w:t>Natalie –</w:t>
      </w:r>
      <w:bookmarkStart w:id="0" w:name="_GoBack"/>
      <w:bookmarkEnd w:id="0"/>
    </w:p>
    <w:p w14:paraId="4747F62A" w14:textId="3404CA5E" w:rsidR="00C43B22" w:rsidRPr="00B314F5" w:rsidRDefault="00C43B22" w:rsidP="00C43B22">
      <w:pPr>
        <w:rPr>
          <w:lang w:val="en-GB"/>
        </w:rPr>
      </w:pPr>
      <w:r>
        <w:rPr>
          <w:lang w:val="en-GB"/>
        </w:rPr>
        <w:t xml:space="preserve">James – </w:t>
      </w:r>
      <w:r w:rsidR="00A96E8A">
        <w:rPr>
          <w:lang w:val="en-GB"/>
        </w:rPr>
        <w:t>has started to write code for his assigned class.</w:t>
      </w:r>
    </w:p>
    <w:p w14:paraId="2EBB7AB5" w14:textId="77777777" w:rsidR="00C43B22" w:rsidRDefault="00C43B22" w:rsidP="00C43B22">
      <w:pPr>
        <w:rPr>
          <w:rFonts w:asciiTheme="majorHAnsi" w:eastAsiaTheme="majorEastAsia" w:hAnsiTheme="majorHAnsi" w:cstheme="majorBidi"/>
          <w:color w:val="2683C6" w:themeColor="accent2"/>
          <w:sz w:val="30"/>
          <w:szCs w:val="30"/>
          <w:lang w:val="en-GB"/>
        </w:rPr>
      </w:pPr>
      <w:r>
        <w:rPr>
          <w:lang w:val="en-GB"/>
        </w:rPr>
        <w:br w:type="page"/>
      </w:r>
    </w:p>
    <w:p w14:paraId="695F363C" w14:textId="77777777" w:rsidR="00C43B22" w:rsidRDefault="00C43B22" w:rsidP="00C43B22">
      <w:pPr>
        <w:pStyle w:val="Heading1"/>
        <w:rPr>
          <w:lang w:val="en-GB"/>
        </w:rPr>
      </w:pPr>
      <w:r>
        <w:rPr>
          <w:lang w:val="en-GB"/>
        </w:rPr>
        <w:lastRenderedPageBreak/>
        <w:t>Discussion of new actions for next week:</w:t>
      </w:r>
    </w:p>
    <w:p w14:paraId="04B09CC1" w14:textId="69EFECE0" w:rsidR="00C43B22" w:rsidRDefault="00A96E8A" w:rsidP="00C43B22">
      <w:pPr>
        <w:rPr>
          <w:lang w:val="en-GB"/>
        </w:rPr>
      </w:pPr>
      <w:r>
        <w:rPr>
          <w:lang w:val="en-GB"/>
        </w:rPr>
        <w:t xml:space="preserve">All team members to watch Professor Turner’s collaborate video from 27/03/2020 in order to set up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project file sharing. Take a screen shot whilst watching the video to document you have watched the video and document teamwork.</w:t>
      </w:r>
    </w:p>
    <w:p w14:paraId="345F353A" w14:textId="4C5C3261" w:rsidR="00A96E8A" w:rsidRPr="008F4608" w:rsidRDefault="00A96E8A" w:rsidP="00C43B22">
      <w:pPr>
        <w:rPr>
          <w:lang w:val="en-GB"/>
        </w:rPr>
      </w:pPr>
      <w:r>
        <w:rPr>
          <w:lang w:val="en-GB"/>
        </w:rPr>
        <w:t xml:space="preserve">Sign up for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 if you do not currently have one.</w:t>
      </w:r>
    </w:p>
    <w:p w14:paraId="067A3C62" w14:textId="77777777" w:rsidR="00C43B22" w:rsidRPr="00B314F5" w:rsidRDefault="00D03861" w:rsidP="00C43B22">
      <w:pPr>
        <w:pStyle w:val="Heading1"/>
        <w:rPr>
          <w:lang w:val="en-GB"/>
        </w:rPr>
      </w:pPr>
      <w:sdt>
        <w:sdtPr>
          <w:rPr>
            <w:lang w:val="en-GB"/>
          </w:rPr>
          <w:alias w:val="Next meeting:"/>
          <w:tag w:val="Next meeting:"/>
          <w:id w:val="-1524860034"/>
          <w:placeholder>
            <w:docPart w:val="CE76901AB26E8A46832766264A87A30D"/>
          </w:placeholder>
          <w:temporary/>
          <w:showingPlcHdr/>
        </w:sdtPr>
        <w:sdtEndPr/>
        <w:sdtContent>
          <w:r w:rsidR="00C43B22" w:rsidRPr="00B314F5">
            <w:rPr>
              <w:lang w:val="en-GB" w:bidi="en-GB"/>
            </w:rPr>
            <w:t>Next meeting</w:t>
          </w:r>
        </w:sdtContent>
      </w:sdt>
    </w:p>
    <w:p w14:paraId="03E11694" w14:textId="377AEAB8" w:rsidR="00CA6B4F" w:rsidRPr="00B314F5" w:rsidRDefault="00C43B22" w:rsidP="00C43B22">
      <w:pPr>
        <w:rPr>
          <w:lang w:val="en-GB"/>
        </w:rPr>
      </w:pPr>
      <w:r>
        <w:rPr>
          <w:color w:val="000000" w:themeColor="text1"/>
          <w:lang w:val="en-GB"/>
        </w:rPr>
        <w:t>03/04/2020 4:00pm</w:t>
      </w:r>
      <w:r w:rsidRPr="00B314F5">
        <w:rPr>
          <w:color w:val="000000" w:themeColor="text1"/>
          <w:lang w:val="en-GB" w:bidi="en-GB"/>
        </w:rPr>
        <w:t xml:space="preserve">, </w:t>
      </w:r>
      <w:sdt>
        <w:sdtPr>
          <w:rPr>
            <w:color w:val="000000" w:themeColor="text1"/>
            <w:lang w:val="en-GB"/>
          </w:rPr>
          <w:alias w:val="Enter location:"/>
          <w:tag w:val="Enter location:"/>
          <w:id w:val="1638528997"/>
          <w:placeholder>
            <w:docPart w:val="C1B52C05DE55114BA97B3F9840C2B384"/>
          </w:placeholder>
          <w:temporary/>
          <w:showingPlcHdr/>
        </w:sdtPr>
        <w:sdtEndPr/>
        <w:sdtContent>
          <w:r w:rsidRPr="00B314F5">
            <w:rPr>
              <w:color w:val="000000" w:themeColor="text1"/>
              <w:lang w:val="en-GB" w:bidi="en-GB"/>
            </w:rPr>
            <w:t>Location</w:t>
          </w:r>
        </w:sdtContent>
      </w:sdt>
      <w:r>
        <w:rPr>
          <w:color w:val="000000" w:themeColor="text1"/>
          <w:lang w:val="en-GB"/>
        </w:rPr>
        <w:t xml:space="preserve"> – Group collaborate room</w:t>
      </w:r>
    </w:p>
    <w:p w14:paraId="6D2BE90E" w14:textId="77777777" w:rsidR="0001626D" w:rsidRPr="00B314F5" w:rsidRDefault="008962D9" w:rsidP="000102B6">
      <w:pPr>
        <w:rPr>
          <w:lang w:val="en-GB"/>
        </w:rPr>
      </w:pPr>
      <w:r w:rsidRPr="00B314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AF23E" wp14:editId="114C218C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5715" b="889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3F3FF" w14:textId="77777777" w:rsidR="00431A06" w:rsidRDefault="00431A06" w:rsidP="00431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C680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" fillcolor="#1cade4 [3204]" stroked="f" strokeweight="1pt">
                <v:fill color2="#1481ab [2404]" rotate="t" angle="270" colors="0 #1cade4;62259f #1482ac" focus="100%" type="gradient"/>
                <v:textbox>
                  <w:txbxContent>
                    <w:p w:rsidR="00431A06" w:rsidRDefault="00431A06" w:rsidP="00431A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1626D" w:rsidRPr="00B314F5" w:rsidSect="00B314F5">
      <w:headerReference w:type="default" r:id="rId11"/>
      <w:footerReference w:type="default" r:id="rId12"/>
      <w:headerReference w:type="first" r:id="rId13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0C4C1" w14:textId="77777777" w:rsidR="00D03861" w:rsidRDefault="00D03861">
      <w:pPr>
        <w:spacing w:after="0" w:line="240" w:lineRule="auto"/>
      </w:pPr>
      <w:r>
        <w:separator/>
      </w:r>
    </w:p>
  </w:endnote>
  <w:endnote w:type="continuationSeparator" w:id="0">
    <w:p w14:paraId="6475B3F7" w14:textId="77777777" w:rsidR="00D03861" w:rsidRDefault="00D0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7D43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E63900" wp14:editId="45257391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DDC15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  <w:lang w:val="en-GB" w:bidi="en-GB"/>
      </w:rPr>
      <w:fldChar w:fldCharType="begin"/>
    </w:r>
    <w:r w:rsidR="00DA4A43" w:rsidRPr="00544235">
      <w:rPr>
        <w:color w:val="335B74" w:themeColor="text2"/>
        <w:lang w:val="en-GB" w:bidi="en-GB"/>
      </w:rPr>
      <w:instrText xml:space="preserve"> PAGE   \* MERGEFORMAT </w:instrText>
    </w:r>
    <w:r w:rsidR="00DA4A43" w:rsidRPr="00544235">
      <w:rPr>
        <w:color w:val="335B74" w:themeColor="text2"/>
        <w:lang w:val="en-GB" w:bidi="en-GB"/>
      </w:rPr>
      <w:fldChar w:fldCharType="separate"/>
    </w:r>
    <w:r w:rsidR="00A90885">
      <w:rPr>
        <w:noProof/>
        <w:color w:val="335B74" w:themeColor="text2"/>
        <w:lang w:val="en-GB" w:bidi="en-GB"/>
      </w:rPr>
      <w:t>2</w:t>
    </w:r>
    <w:r w:rsidR="00DA4A43" w:rsidRPr="00544235">
      <w:rPr>
        <w:noProof/>
        <w:color w:val="335B74" w:themeColor="text2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90EC3" w14:textId="77777777" w:rsidR="00D03861" w:rsidRDefault="00D03861">
      <w:pPr>
        <w:spacing w:after="0" w:line="240" w:lineRule="auto"/>
      </w:pPr>
      <w:r>
        <w:separator/>
      </w:r>
    </w:p>
  </w:footnote>
  <w:footnote w:type="continuationSeparator" w:id="0">
    <w:p w14:paraId="6FCE6163" w14:textId="77777777" w:rsidR="00D03861" w:rsidRDefault="00D0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8217" w14:textId="77777777" w:rsidR="000102B6" w:rsidRDefault="000102B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015D99" wp14:editId="61707931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C7BAD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C94F" w14:textId="77777777" w:rsidR="00DC5CA9" w:rsidRPr="00B314F5" w:rsidRDefault="00B314F5">
    <w:pPr>
      <w:pStyle w:val="Header"/>
      <w:rPr>
        <w:lang w:val="en-GB"/>
      </w:rPr>
    </w:pPr>
    <w:r>
      <w:rPr>
        <w:noProof/>
        <w:color w:val="auto"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CF4EDA" wp14:editId="5410DE7B">
              <wp:simplePos x="0" y="0"/>
              <wp:positionH relativeFrom="page">
                <wp:posOffset>-1733550</wp:posOffset>
              </wp:positionH>
              <wp:positionV relativeFrom="page">
                <wp:posOffset>-142875</wp:posOffset>
              </wp:positionV>
              <wp:extent cx="10533888" cy="10810875"/>
              <wp:effectExtent l="0" t="0" r="0" b="9525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810875"/>
                        <a:chOff x="0" y="0"/>
                        <a:chExt cx="10535285" cy="10810875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8BE7304" w14:textId="77777777" w:rsidR="00B314F5" w:rsidRDefault="00B314F5" w:rsidP="00B31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10362565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FEC467" id="Group 4" o:spid="_x0000_s1027" alt="decorative element" style="position:absolute;margin-left:-136.5pt;margin-top:-11.25pt;width:829.45pt;height:851.25pt;z-index:251665408;mso-width-percent:1360;mso-position-horizontal-relative:page;mso-position-vertical-relative:page;mso-width-percent:1360" coordsize="105352,108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">
              <v:rect id="Freeform 19" o:spid="_x0000_s1028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:rsidR="00B314F5" w:rsidRDefault="00B314F5" w:rsidP="00B314F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9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30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1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2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3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4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5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6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7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8" style="position:absolute;left:17621;top:103625;width:7807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5DF69C6"/>
    <w:multiLevelType w:val="hybridMultilevel"/>
    <w:tmpl w:val="3602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06"/>
    <w:rsid w:val="000102B6"/>
    <w:rsid w:val="0001495E"/>
    <w:rsid w:val="0001626D"/>
    <w:rsid w:val="00020201"/>
    <w:rsid w:val="00040852"/>
    <w:rsid w:val="00096EA6"/>
    <w:rsid w:val="0010367C"/>
    <w:rsid w:val="00167369"/>
    <w:rsid w:val="001949A2"/>
    <w:rsid w:val="001A4BF2"/>
    <w:rsid w:val="001B655A"/>
    <w:rsid w:val="0024357E"/>
    <w:rsid w:val="0026591C"/>
    <w:rsid w:val="002E6287"/>
    <w:rsid w:val="00317906"/>
    <w:rsid w:val="003C520B"/>
    <w:rsid w:val="003C7FC7"/>
    <w:rsid w:val="003D24E4"/>
    <w:rsid w:val="00431A06"/>
    <w:rsid w:val="0048066F"/>
    <w:rsid w:val="004B13B1"/>
    <w:rsid w:val="00524B92"/>
    <w:rsid w:val="00544235"/>
    <w:rsid w:val="00552D48"/>
    <w:rsid w:val="00560F76"/>
    <w:rsid w:val="0058317D"/>
    <w:rsid w:val="00587E8A"/>
    <w:rsid w:val="007038AD"/>
    <w:rsid w:val="00736BDC"/>
    <w:rsid w:val="007520BE"/>
    <w:rsid w:val="00840C37"/>
    <w:rsid w:val="00844354"/>
    <w:rsid w:val="008962D9"/>
    <w:rsid w:val="008D11D6"/>
    <w:rsid w:val="009039B3"/>
    <w:rsid w:val="00934717"/>
    <w:rsid w:val="00937992"/>
    <w:rsid w:val="0095703F"/>
    <w:rsid w:val="00962BFA"/>
    <w:rsid w:val="00A448C1"/>
    <w:rsid w:val="00A82DD7"/>
    <w:rsid w:val="00A83EC4"/>
    <w:rsid w:val="00A90885"/>
    <w:rsid w:val="00A96E8A"/>
    <w:rsid w:val="00AA7AA0"/>
    <w:rsid w:val="00AB3C9A"/>
    <w:rsid w:val="00AE735A"/>
    <w:rsid w:val="00B314F5"/>
    <w:rsid w:val="00B63D3A"/>
    <w:rsid w:val="00C34F93"/>
    <w:rsid w:val="00C43B22"/>
    <w:rsid w:val="00C455D8"/>
    <w:rsid w:val="00C5399C"/>
    <w:rsid w:val="00C6226E"/>
    <w:rsid w:val="00CA6B4F"/>
    <w:rsid w:val="00D03861"/>
    <w:rsid w:val="00D2389F"/>
    <w:rsid w:val="00D340D9"/>
    <w:rsid w:val="00D45644"/>
    <w:rsid w:val="00DA4A43"/>
    <w:rsid w:val="00DC5883"/>
    <w:rsid w:val="00DC5CA9"/>
    <w:rsid w:val="00DF3520"/>
    <w:rsid w:val="00E04B48"/>
    <w:rsid w:val="00E37225"/>
    <w:rsid w:val="00EA31A6"/>
    <w:rsid w:val="00EA417A"/>
    <w:rsid w:val="00FD1900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667C9"/>
  <w15:docId w15:val="{5099FE7E-7EF4-4819-8BE6-F2F15FC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4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9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9A2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9A2"/>
    <w:rPr>
      <w:b/>
      <w:b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EEE507%20OOP\Minutes\Minutes%20W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3E47B648A8468985DBD11F1E12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3E9C2-3D7C-4C61-82C6-1B2F725BFFB0}"/>
      </w:docPartPr>
      <w:docPartBody>
        <w:p w:rsidR="00ED1C4F" w:rsidRDefault="00BD1FB4">
          <w:pPr>
            <w:pStyle w:val="CC3E47B648A8468985DBD11F1E124841"/>
          </w:pPr>
          <w:r w:rsidRPr="000102B6">
            <w:rPr>
              <w:lang w:bidi="en-GB"/>
            </w:rPr>
            <w:t>In attendance</w:t>
          </w:r>
        </w:p>
      </w:docPartBody>
    </w:docPart>
    <w:docPart>
      <w:docPartPr>
        <w:name w:val="CE76901AB26E8A46832766264A87A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DC35E-2495-784D-8BFD-F3A67F4B1C85}"/>
      </w:docPartPr>
      <w:docPartBody>
        <w:p w:rsidR="001053B4" w:rsidRDefault="007E1FCB" w:rsidP="007E1FCB">
          <w:pPr>
            <w:pStyle w:val="CE76901AB26E8A46832766264A87A30D"/>
          </w:pPr>
          <w:r w:rsidRPr="00CA6B4F">
            <w:rPr>
              <w:lang w:bidi="en-GB"/>
            </w:rPr>
            <w:t>Next meeting</w:t>
          </w:r>
        </w:p>
      </w:docPartBody>
    </w:docPart>
    <w:docPart>
      <w:docPartPr>
        <w:name w:val="C1B52C05DE55114BA97B3F9840C2B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FA3E-A110-C140-A2E2-39634773343C}"/>
      </w:docPartPr>
      <w:docPartBody>
        <w:p w:rsidR="001053B4" w:rsidRDefault="007E1FCB" w:rsidP="007E1FCB">
          <w:pPr>
            <w:pStyle w:val="C1B52C05DE55114BA97B3F9840C2B384"/>
          </w:pPr>
          <w:r w:rsidRPr="00CA6B4F">
            <w:rPr>
              <w:color w:val="000000" w:themeColor="text1"/>
              <w:lang w:bidi="en-GB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4F"/>
    <w:rsid w:val="001053B4"/>
    <w:rsid w:val="002612DA"/>
    <w:rsid w:val="006323C4"/>
    <w:rsid w:val="007E1FCB"/>
    <w:rsid w:val="009E7909"/>
    <w:rsid w:val="00BD1FB4"/>
    <w:rsid w:val="00E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3B8FACE344001BA074406B9F87470">
    <w:name w:val="A203B8FACE344001BA074406B9F8747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4172201B834CCEBD13B58E3BC660B9">
    <w:name w:val="9F4172201B834CCEBD13B58E3BC660B9"/>
  </w:style>
  <w:style w:type="paragraph" w:customStyle="1" w:styleId="83F723015589463EB7D011FA6B97DB2F">
    <w:name w:val="83F723015589463EB7D011FA6B97DB2F"/>
  </w:style>
  <w:style w:type="paragraph" w:customStyle="1" w:styleId="AB1A710F54924FFEB6D3A5DFADB647C0">
    <w:name w:val="AB1A710F54924FFEB6D3A5DFADB647C0"/>
  </w:style>
  <w:style w:type="paragraph" w:customStyle="1" w:styleId="CC3E47B648A8468985DBD11F1E124841">
    <w:name w:val="CC3E47B648A8468985DBD11F1E124841"/>
  </w:style>
  <w:style w:type="paragraph" w:customStyle="1" w:styleId="5221E3357A88487DB50C085938E5039D">
    <w:name w:val="5221E3357A88487DB50C085938E5039D"/>
  </w:style>
  <w:style w:type="paragraph" w:customStyle="1" w:styleId="0C60BD8FC01E41289ECC686056E89FBA">
    <w:name w:val="0C60BD8FC01E41289ECC686056E89FBA"/>
  </w:style>
  <w:style w:type="paragraph" w:customStyle="1" w:styleId="F371BFA79A074341AEAD82B113D00777">
    <w:name w:val="F371BFA79A074341AEAD82B113D00777"/>
  </w:style>
  <w:style w:type="paragraph" w:customStyle="1" w:styleId="55C8E27D48F94C868CF5AA95946238F0">
    <w:name w:val="55C8E27D48F94C868CF5AA95946238F0"/>
  </w:style>
  <w:style w:type="paragraph" w:customStyle="1" w:styleId="5F4983F9D67F413998CDDE7494A5292A">
    <w:name w:val="5F4983F9D67F413998CDDE7494A5292A"/>
  </w:style>
  <w:style w:type="paragraph" w:customStyle="1" w:styleId="6C48BC3D79424713BFD495A0EF7D1131">
    <w:name w:val="6C48BC3D79424713BFD495A0EF7D1131"/>
  </w:style>
  <w:style w:type="paragraph" w:customStyle="1" w:styleId="6F4820B3681041F1A682AC10535024CD">
    <w:name w:val="6F4820B3681041F1A682AC10535024CD"/>
  </w:style>
  <w:style w:type="paragraph" w:customStyle="1" w:styleId="8D42DEDF326D4D5F95FA349FCF4A892F">
    <w:name w:val="8D42DEDF326D4D5F95FA349FCF4A892F"/>
  </w:style>
  <w:style w:type="paragraph" w:customStyle="1" w:styleId="F0AE1866EDD44C9A848369F6EC2EC147">
    <w:name w:val="F0AE1866EDD44C9A848369F6EC2EC147"/>
  </w:style>
  <w:style w:type="paragraph" w:customStyle="1" w:styleId="F6541B93C6F84D21930A0611003BEC38">
    <w:name w:val="F6541B93C6F84D21930A0611003BEC38"/>
  </w:style>
  <w:style w:type="paragraph" w:customStyle="1" w:styleId="D65E108C014247C687C384DC1576F9CA">
    <w:name w:val="D65E108C014247C687C384DC1576F9CA"/>
  </w:style>
  <w:style w:type="paragraph" w:customStyle="1" w:styleId="176366AB72B64977A95ADE302D427BA4">
    <w:name w:val="176366AB72B64977A95ADE302D427BA4"/>
  </w:style>
  <w:style w:type="paragraph" w:customStyle="1" w:styleId="475D701251314B6AA6BF6C965DAE7430">
    <w:name w:val="475D701251314B6AA6BF6C965DAE7430"/>
  </w:style>
  <w:style w:type="paragraph" w:customStyle="1" w:styleId="636D649A7DA54E3D9E79E51DB9D7178B">
    <w:name w:val="636D649A7DA54E3D9E79E51DB9D7178B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91DDD810E09D4ECAAF6646811B0FC87C">
    <w:name w:val="91DDD810E09D4ECAAF6646811B0FC87C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32340455C03846D4989689EA226D4882">
    <w:name w:val="32340455C03846D4989689EA226D4882"/>
  </w:style>
  <w:style w:type="paragraph" w:customStyle="1" w:styleId="8F04EB6708554EB2A42441AD830EF063">
    <w:name w:val="8F04EB6708554EB2A42441AD830EF063"/>
  </w:style>
  <w:style w:type="paragraph" w:customStyle="1" w:styleId="30837E99A3E9457A9A9274FE680FBBF5">
    <w:name w:val="30837E99A3E9457A9A9274FE680FBBF5"/>
  </w:style>
  <w:style w:type="paragraph" w:customStyle="1" w:styleId="99675B83938D478CBFC65E8B7C56056F">
    <w:name w:val="99675B83938D478CBFC65E8B7C56056F"/>
  </w:style>
  <w:style w:type="paragraph" w:customStyle="1" w:styleId="96300CC288164A9D8A76EFD8F60E2E32">
    <w:name w:val="96300CC288164A9D8A76EFD8F60E2E32"/>
  </w:style>
  <w:style w:type="paragraph" w:customStyle="1" w:styleId="8D0935D9EAFF4702BC3A3503C0909404">
    <w:name w:val="8D0935D9EAFF4702BC3A3503C0909404"/>
  </w:style>
  <w:style w:type="paragraph" w:customStyle="1" w:styleId="8A71B2B320F04AA4946EF341274E73EA">
    <w:name w:val="8A71B2B320F04AA4946EF341274E73EA"/>
  </w:style>
  <w:style w:type="paragraph" w:customStyle="1" w:styleId="A3351231B9CE4D298214779AED7D0A02">
    <w:name w:val="A3351231B9CE4D298214779AED7D0A02"/>
  </w:style>
  <w:style w:type="paragraph" w:customStyle="1" w:styleId="1E8E6E1D3154422F87C4F62BB3041BA5">
    <w:name w:val="1E8E6E1D3154422F87C4F62BB3041BA5"/>
  </w:style>
  <w:style w:type="paragraph" w:customStyle="1" w:styleId="BC0236B3BCFB49F2981F24B2488EAF7E">
    <w:name w:val="BC0236B3BCFB49F2981F24B2488EAF7E"/>
  </w:style>
  <w:style w:type="paragraph" w:customStyle="1" w:styleId="86DD8B0CB4A689489F3F757E33DB0D88">
    <w:name w:val="86DD8B0CB4A689489F3F757E33DB0D88"/>
    <w:rsid w:val="007E1FCB"/>
    <w:pPr>
      <w:spacing w:after="0" w:line="240" w:lineRule="auto"/>
    </w:pPr>
    <w:rPr>
      <w:sz w:val="24"/>
      <w:szCs w:val="24"/>
    </w:rPr>
  </w:style>
  <w:style w:type="paragraph" w:customStyle="1" w:styleId="18B3AE9121F00D40B96CC47BBC8EA73F">
    <w:name w:val="18B3AE9121F00D40B96CC47BBC8EA73F"/>
    <w:rsid w:val="007E1FCB"/>
    <w:pPr>
      <w:spacing w:after="0" w:line="240" w:lineRule="auto"/>
    </w:pPr>
    <w:rPr>
      <w:sz w:val="24"/>
      <w:szCs w:val="24"/>
    </w:rPr>
  </w:style>
  <w:style w:type="paragraph" w:customStyle="1" w:styleId="CE76901AB26E8A46832766264A87A30D">
    <w:name w:val="CE76901AB26E8A46832766264A87A30D"/>
    <w:rsid w:val="007E1FCB"/>
    <w:pPr>
      <w:spacing w:after="0" w:line="240" w:lineRule="auto"/>
    </w:pPr>
    <w:rPr>
      <w:sz w:val="24"/>
      <w:szCs w:val="24"/>
    </w:rPr>
  </w:style>
  <w:style w:type="paragraph" w:customStyle="1" w:styleId="C1B52C05DE55114BA97B3F9840C2B384">
    <w:name w:val="C1B52C05DE55114BA97B3F9840C2B384"/>
    <w:rsid w:val="007E1FC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FCA524-A0CC-CD4D-BF72-3820ECB1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D:\EEE507 OOP\Minutes\Minutes W1.dotx</Template>
  <TotalTime>60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Kraska, Daniel</dc:creator>
  <cp:keywords/>
  <dc:description/>
  <cp:lastModifiedBy>Elizabeth Goodall (GOO18143062)</cp:lastModifiedBy>
  <cp:revision>9</cp:revision>
  <dcterms:created xsi:type="dcterms:W3CDTF">2020-03-20T12:42:00Z</dcterms:created>
  <dcterms:modified xsi:type="dcterms:W3CDTF">2020-03-29T19:30:00Z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