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C13DF" w14:textId="00A011E9" w:rsidR="0001626D" w:rsidRPr="00B314F5" w:rsidRDefault="00431A06" w:rsidP="000102B6">
      <w:pPr>
        <w:pStyle w:val="Title"/>
        <w:rPr>
          <w:lang w:val="en-GB"/>
        </w:rPr>
      </w:pPr>
      <w:r>
        <w:rPr>
          <w:lang w:val="en-GB"/>
        </w:rPr>
        <w:t xml:space="preserve">OOP week </w:t>
      </w:r>
      <w:r w:rsidR="00EF4BCB">
        <w:rPr>
          <w:lang w:val="en-GB"/>
        </w:rPr>
        <w:t>2</w:t>
      </w:r>
    </w:p>
    <w:p w14:paraId="7E93366A" w14:textId="77777777" w:rsidR="00560F76" w:rsidRPr="00B314F5" w:rsidRDefault="000102B6" w:rsidP="000102B6">
      <w:pPr>
        <w:pStyle w:val="Title"/>
        <w:rPr>
          <w:lang w:val="en-GB"/>
        </w:rPr>
      </w:pPr>
      <w:r w:rsidRPr="00B314F5">
        <w:rPr>
          <w:lang w:val="en-GB" w:bidi="en-GB"/>
        </w:rPr>
        <w:t>Minutes</w:t>
      </w:r>
    </w:p>
    <w:p w14:paraId="709B69A1" w14:textId="363E74C6" w:rsidR="00DC5CA9" w:rsidRPr="00B314F5" w:rsidRDefault="008962D9" w:rsidP="000102B6">
      <w:pPr>
        <w:pStyle w:val="Details"/>
        <w:spacing w:before="0"/>
        <w:rPr>
          <w:lang w:val="en-GB"/>
        </w:rPr>
      </w:pPr>
      <w:r w:rsidRPr="00B314F5">
        <w:rPr>
          <w:b/>
          <w:lang w:val="en-GB" w:bidi="en-GB"/>
        </w:rPr>
        <w:t>Date</w:t>
      </w:r>
      <w:r w:rsidRPr="00B314F5">
        <w:rPr>
          <w:lang w:val="en-GB" w:bidi="en-GB"/>
        </w:rPr>
        <w:t xml:space="preserve">: </w:t>
      </w:r>
      <w:r w:rsidR="003C7FC7">
        <w:rPr>
          <w:lang w:val="en-GB"/>
        </w:rPr>
        <w:t>22</w:t>
      </w:r>
      <w:r w:rsidR="00431A06">
        <w:rPr>
          <w:lang w:val="en-GB"/>
        </w:rPr>
        <w:t>/03/2020</w:t>
      </w:r>
    </w:p>
    <w:p w14:paraId="15303FB3" w14:textId="3F18A14F" w:rsidR="00431A06" w:rsidRDefault="008962D9" w:rsidP="00317906">
      <w:pPr>
        <w:pStyle w:val="Details"/>
        <w:rPr>
          <w:lang w:val="en-GB"/>
        </w:rPr>
      </w:pPr>
      <w:r w:rsidRPr="00B314F5">
        <w:rPr>
          <w:b/>
          <w:lang w:val="en-GB" w:bidi="en-GB"/>
        </w:rPr>
        <w:t>Time</w:t>
      </w:r>
      <w:r w:rsidRPr="00B314F5">
        <w:rPr>
          <w:lang w:val="en-GB" w:bidi="en-GB"/>
        </w:rPr>
        <w:t xml:space="preserve">: </w:t>
      </w:r>
      <w:r w:rsidR="00A82DD7">
        <w:rPr>
          <w:lang w:val="en-GB"/>
        </w:rPr>
        <w:t>1</w:t>
      </w:r>
      <w:r w:rsidR="004B5312">
        <w:rPr>
          <w:lang w:val="en-GB"/>
        </w:rPr>
        <w:t>6</w:t>
      </w:r>
      <w:bookmarkStart w:id="0" w:name="_GoBack"/>
      <w:bookmarkEnd w:id="0"/>
      <w:r w:rsidR="00431A06">
        <w:rPr>
          <w:lang w:val="en-GB"/>
        </w:rPr>
        <w:t>:</w:t>
      </w:r>
      <w:r w:rsidR="00A82DD7">
        <w:rPr>
          <w:lang w:val="en-GB"/>
        </w:rPr>
        <w:t>00</w:t>
      </w:r>
    </w:p>
    <w:p w14:paraId="77087364" w14:textId="7782AC36" w:rsidR="00DC5CA9" w:rsidRPr="00B314F5" w:rsidRDefault="008F4608" w:rsidP="00317906">
      <w:pPr>
        <w:pStyle w:val="Details"/>
        <w:rPr>
          <w:lang w:val="en-GB"/>
        </w:rPr>
      </w:pPr>
      <w:r w:rsidRPr="00431A06">
        <w:rPr>
          <w:b/>
          <w:lang w:val="en-GB"/>
        </w:rPr>
        <w:t>Chairperson</w:t>
      </w:r>
      <w:r>
        <w:rPr>
          <w:lang w:val="en-GB"/>
        </w:rPr>
        <w:t>:</w:t>
      </w:r>
      <w:r w:rsidR="008962D9" w:rsidRPr="00B314F5">
        <w:rPr>
          <w:lang w:val="en-GB" w:bidi="en-GB"/>
        </w:rPr>
        <w:t xml:space="preserve"> </w:t>
      </w:r>
      <w:r w:rsidR="00A82DD7">
        <w:rPr>
          <w:lang w:val="en-GB"/>
        </w:rPr>
        <w:t>Daniel Kraska</w:t>
      </w:r>
    </w:p>
    <w:p w14:paraId="041B9395" w14:textId="59E91E1B" w:rsidR="00A82DD7" w:rsidRDefault="004638D2" w:rsidP="00A82DD7">
      <w:pPr>
        <w:pStyle w:val="Heading1"/>
        <w:rPr>
          <w:lang w:val="en-GB"/>
        </w:rPr>
      </w:pPr>
      <w:sdt>
        <w:sdtPr>
          <w:rPr>
            <w:lang w:val="en-GB"/>
          </w:rPr>
          <w:alias w:val="In attendance:"/>
          <w:tag w:val="In attendance:"/>
          <w:id w:val="-34966697"/>
          <w:placeholder>
            <w:docPart w:val="CC3E47B648A8468985DBD11F1E124841"/>
          </w:placeholder>
          <w:temporary/>
          <w:showingPlcHdr/>
        </w:sdtPr>
        <w:sdtEndPr/>
        <w:sdtContent>
          <w:r w:rsidR="00CA6B4F" w:rsidRPr="00B314F5">
            <w:rPr>
              <w:lang w:val="en-GB" w:bidi="en-GB"/>
            </w:rPr>
            <w:t>In attendance</w:t>
          </w:r>
        </w:sdtContent>
      </w:sdt>
    </w:p>
    <w:p w14:paraId="553FC609" w14:textId="6CF6A1F9" w:rsidR="00A82DD7" w:rsidRDefault="00A82DD7" w:rsidP="00A82DD7">
      <w:pPr>
        <w:rPr>
          <w:lang w:val="en-GB"/>
        </w:rPr>
      </w:pPr>
      <w:r>
        <w:rPr>
          <w:lang w:val="en-GB"/>
        </w:rPr>
        <w:t>James Goodall – Minutes</w:t>
      </w:r>
    </w:p>
    <w:p w14:paraId="6C5FBE9E" w14:textId="05274F28" w:rsidR="00A82DD7" w:rsidRDefault="00A82DD7" w:rsidP="00A82DD7">
      <w:pPr>
        <w:rPr>
          <w:lang w:val="en-GB"/>
        </w:rPr>
      </w:pPr>
      <w:r>
        <w:rPr>
          <w:lang w:val="en-GB"/>
        </w:rPr>
        <w:t>Natalie Duff</w:t>
      </w:r>
    </w:p>
    <w:p w14:paraId="50147185" w14:textId="56B665A0" w:rsidR="00A82DD7" w:rsidRPr="00A82DD7" w:rsidRDefault="00A82DD7" w:rsidP="00A82DD7">
      <w:pPr>
        <w:rPr>
          <w:lang w:val="en-GB"/>
        </w:rPr>
      </w:pPr>
      <w:r>
        <w:rPr>
          <w:lang w:val="en-GB"/>
        </w:rPr>
        <w:t>Jordan Smart</w:t>
      </w:r>
    </w:p>
    <w:p w14:paraId="0FA17D90" w14:textId="724176BE" w:rsidR="00CA6B4F" w:rsidRPr="00B314F5" w:rsidRDefault="00431A06" w:rsidP="000102B6">
      <w:pPr>
        <w:pStyle w:val="Heading1"/>
        <w:rPr>
          <w:lang w:val="en-GB"/>
        </w:rPr>
      </w:pPr>
      <w:r>
        <w:rPr>
          <w:lang w:val="en-GB"/>
        </w:rPr>
        <w:t>Apologies</w:t>
      </w:r>
      <w:r w:rsidR="00EF4BCB">
        <w:rPr>
          <w:lang w:val="en-GB"/>
        </w:rPr>
        <w:t>:</w:t>
      </w:r>
    </w:p>
    <w:p w14:paraId="52D7C90B" w14:textId="7F44175E" w:rsidR="00CA6B4F" w:rsidRPr="00B314F5" w:rsidRDefault="00EF4BCB" w:rsidP="000102B6">
      <w:pPr>
        <w:pStyle w:val="Heading1"/>
        <w:rPr>
          <w:lang w:val="en-GB"/>
        </w:rPr>
      </w:pPr>
      <w:r>
        <w:rPr>
          <w:lang w:val="en-GB"/>
        </w:rPr>
        <w:t>Matters arising from previous minutes (review of action list too):</w:t>
      </w:r>
    </w:p>
    <w:p w14:paraId="27D34322" w14:textId="67762962" w:rsidR="00937992" w:rsidRDefault="00EF4BCB" w:rsidP="00937992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Clarification on each individual team members </w:t>
      </w:r>
      <w:r w:rsidR="008F4608">
        <w:rPr>
          <w:color w:val="000000" w:themeColor="text1"/>
          <w:lang w:val="en-GB"/>
        </w:rPr>
        <w:t>required</w:t>
      </w:r>
      <w:r>
        <w:rPr>
          <w:color w:val="000000" w:themeColor="text1"/>
          <w:lang w:val="en-GB"/>
        </w:rPr>
        <w:t xml:space="preserve"> contribution </w:t>
      </w:r>
      <w:r w:rsidR="008F4608">
        <w:rPr>
          <w:color w:val="000000" w:themeColor="text1"/>
          <w:lang w:val="en-GB"/>
        </w:rPr>
        <w:t>to achieve</w:t>
      </w:r>
      <w:r>
        <w:rPr>
          <w:color w:val="000000" w:themeColor="text1"/>
          <w:lang w:val="en-GB"/>
        </w:rPr>
        <w:t xml:space="preserve"> overall objective as agreed from 13/03/2020.</w:t>
      </w:r>
    </w:p>
    <w:p w14:paraId="6D225056" w14:textId="77777777" w:rsidR="008F4608" w:rsidRPr="00937992" w:rsidRDefault="008F4608" w:rsidP="00937992">
      <w:pPr>
        <w:rPr>
          <w:color w:val="000000" w:themeColor="text1"/>
          <w:lang w:val="en-GB"/>
        </w:rPr>
      </w:pPr>
    </w:p>
    <w:p w14:paraId="6EC32838" w14:textId="7F01B32F" w:rsidR="00CA6B4F" w:rsidRPr="00B314F5" w:rsidRDefault="00EF4BCB" w:rsidP="000102B6">
      <w:pPr>
        <w:pStyle w:val="Heading1"/>
        <w:rPr>
          <w:lang w:val="en-GB"/>
        </w:rPr>
      </w:pPr>
      <w:r>
        <w:rPr>
          <w:lang w:val="en-GB"/>
        </w:rPr>
        <w:t>Report from each member:</w:t>
      </w:r>
      <w:r w:rsidR="001949A2">
        <w:rPr>
          <w:lang w:val="en-GB"/>
        </w:rPr>
        <w:t xml:space="preserve"> </w:t>
      </w:r>
    </w:p>
    <w:p w14:paraId="4FEAE760" w14:textId="14F3901A" w:rsidR="00CA6B4F" w:rsidRDefault="008F4608" w:rsidP="0048066F">
      <w:pPr>
        <w:rPr>
          <w:lang w:val="en-GB"/>
        </w:rPr>
      </w:pPr>
      <w:r>
        <w:rPr>
          <w:lang w:val="en-GB"/>
        </w:rPr>
        <w:t>Daniel – has started assigned class, did not have sufficient time to test it due changes in other modules as a result of the covid-19 outbreak.</w:t>
      </w:r>
    </w:p>
    <w:p w14:paraId="67FA2857" w14:textId="27C35007" w:rsidR="008F4608" w:rsidRDefault="008F4608" w:rsidP="0048066F">
      <w:pPr>
        <w:rPr>
          <w:lang w:val="en-GB"/>
        </w:rPr>
      </w:pPr>
      <w:r>
        <w:rPr>
          <w:lang w:val="en-GB"/>
        </w:rPr>
        <w:t xml:space="preserve">Jordan – has not wrote code for his assigned </w:t>
      </w:r>
      <w:proofErr w:type="gramStart"/>
      <w:r>
        <w:rPr>
          <w:lang w:val="en-GB"/>
        </w:rPr>
        <w:t>class</w:t>
      </w:r>
      <w:proofErr w:type="gramEnd"/>
      <w:r>
        <w:rPr>
          <w:lang w:val="en-GB"/>
        </w:rPr>
        <w:t xml:space="preserve"> however, has started to create a test code for the team to use. Jordan plans to begin his assigned class tonight (Friday).</w:t>
      </w:r>
    </w:p>
    <w:p w14:paraId="1DC53A08" w14:textId="62C3BC23" w:rsidR="008F4608" w:rsidRDefault="008F4608" w:rsidP="0048066F">
      <w:pPr>
        <w:rPr>
          <w:lang w:val="en-GB"/>
        </w:rPr>
      </w:pPr>
      <w:r>
        <w:rPr>
          <w:lang w:val="en-GB"/>
        </w:rPr>
        <w:t>Natalie – is familiarising with the project concept, structure and what is required.</w:t>
      </w:r>
    </w:p>
    <w:p w14:paraId="28378A8D" w14:textId="63217A2C" w:rsidR="008F4608" w:rsidRPr="00B314F5" w:rsidRDefault="008F4608" w:rsidP="0048066F">
      <w:pPr>
        <w:rPr>
          <w:lang w:val="en-GB"/>
        </w:rPr>
      </w:pPr>
      <w:r>
        <w:rPr>
          <w:lang w:val="en-GB"/>
        </w:rPr>
        <w:t xml:space="preserve">James – is currently running behind due to work </w:t>
      </w:r>
      <w:proofErr w:type="gramStart"/>
      <w:r>
        <w:rPr>
          <w:lang w:val="en-GB"/>
        </w:rPr>
        <w:t>commitments</w:t>
      </w:r>
      <w:proofErr w:type="gramEnd"/>
      <w:r>
        <w:rPr>
          <w:lang w:val="en-GB"/>
        </w:rPr>
        <w:t xml:space="preserve"> however, hopes to make progress on his assigned class in the next week.</w:t>
      </w:r>
    </w:p>
    <w:p w14:paraId="01BB319C" w14:textId="77777777" w:rsidR="00962BFA" w:rsidRDefault="00962BFA">
      <w:pPr>
        <w:rPr>
          <w:rFonts w:asciiTheme="majorHAnsi" w:eastAsiaTheme="majorEastAsia" w:hAnsiTheme="majorHAnsi" w:cstheme="majorBidi"/>
          <w:color w:val="2683C6" w:themeColor="accent2"/>
          <w:sz w:val="30"/>
          <w:szCs w:val="30"/>
          <w:lang w:val="en-GB"/>
        </w:rPr>
      </w:pPr>
      <w:r>
        <w:rPr>
          <w:lang w:val="en-GB"/>
        </w:rPr>
        <w:br w:type="page"/>
      </w:r>
    </w:p>
    <w:p w14:paraId="056AD816" w14:textId="3A18DB1D" w:rsidR="00CA6B4F" w:rsidRDefault="00EF4BCB" w:rsidP="000102B6">
      <w:pPr>
        <w:pStyle w:val="Heading1"/>
        <w:rPr>
          <w:lang w:val="en-GB"/>
        </w:rPr>
      </w:pPr>
      <w:r>
        <w:rPr>
          <w:lang w:val="en-GB"/>
        </w:rPr>
        <w:lastRenderedPageBreak/>
        <w:t>Discussion of new actions for next week:</w:t>
      </w:r>
    </w:p>
    <w:p w14:paraId="669AB36F" w14:textId="546F6F7E" w:rsidR="008F4608" w:rsidRPr="008F4608" w:rsidRDefault="008F4608" w:rsidP="008F4608">
      <w:pPr>
        <w:rPr>
          <w:lang w:val="en-GB"/>
        </w:rPr>
      </w:pPr>
      <w:r>
        <w:rPr>
          <w:lang w:val="en-GB"/>
        </w:rPr>
        <w:t>Jordan will create the test code for the other team members to test they’re code.</w:t>
      </w:r>
    </w:p>
    <w:p w14:paraId="6CF041D4" w14:textId="77777777" w:rsidR="00CA6B4F" w:rsidRPr="00B314F5" w:rsidRDefault="004638D2" w:rsidP="000102B6">
      <w:pPr>
        <w:pStyle w:val="Heading1"/>
        <w:rPr>
          <w:lang w:val="en-GB"/>
        </w:rPr>
      </w:pPr>
      <w:sdt>
        <w:sdtPr>
          <w:rPr>
            <w:lang w:val="en-GB"/>
          </w:rPr>
          <w:alias w:val="Next meeting:"/>
          <w:tag w:val="Next meeting:"/>
          <w:id w:val="-1524860034"/>
          <w:placeholder>
            <w:docPart w:val="8A71B2B320F04AA4946EF341274E73EA"/>
          </w:placeholder>
          <w:temporary/>
          <w:showingPlcHdr/>
        </w:sdtPr>
        <w:sdtEndPr/>
        <w:sdtContent>
          <w:r w:rsidR="00CA6B4F" w:rsidRPr="00B314F5">
            <w:rPr>
              <w:lang w:val="en-GB" w:bidi="en-GB"/>
            </w:rPr>
            <w:t>Next meeting</w:t>
          </w:r>
        </w:sdtContent>
      </w:sdt>
    </w:p>
    <w:p w14:paraId="581A4BF7" w14:textId="451E3610" w:rsidR="00CA6B4F" w:rsidRPr="00B314F5" w:rsidRDefault="009039B3" w:rsidP="00CA6B4F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2</w:t>
      </w:r>
      <w:r w:rsidR="00EF4BCB">
        <w:rPr>
          <w:color w:val="000000" w:themeColor="text1"/>
          <w:lang w:val="en-GB"/>
        </w:rPr>
        <w:t>7</w:t>
      </w:r>
      <w:r>
        <w:rPr>
          <w:color w:val="000000" w:themeColor="text1"/>
          <w:lang w:val="en-GB"/>
        </w:rPr>
        <w:t xml:space="preserve">/03/2020 </w:t>
      </w:r>
      <w:r w:rsidR="00EF4BCB">
        <w:rPr>
          <w:color w:val="000000" w:themeColor="text1"/>
          <w:lang w:val="en-GB"/>
        </w:rPr>
        <w:t>11:00am</w:t>
      </w:r>
      <w:r w:rsidR="00CA6B4F" w:rsidRPr="00B314F5">
        <w:rPr>
          <w:color w:val="000000" w:themeColor="text1"/>
          <w:lang w:val="en-GB" w:bidi="en-GB"/>
        </w:rPr>
        <w:t xml:space="preserve">, </w:t>
      </w:r>
      <w:sdt>
        <w:sdtPr>
          <w:rPr>
            <w:color w:val="000000" w:themeColor="text1"/>
            <w:lang w:val="en-GB"/>
          </w:rPr>
          <w:alias w:val="Enter location:"/>
          <w:tag w:val="Enter location:"/>
          <w:id w:val="1638528997"/>
          <w:placeholder>
            <w:docPart w:val="1E8E6E1D3154422F87C4F62BB3041BA5"/>
          </w:placeholder>
          <w:temporary/>
          <w:showingPlcHdr/>
        </w:sdtPr>
        <w:sdtEndPr/>
        <w:sdtContent>
          <w:r w:rsidR="00CA6B4F" w:rsidRPr="00B314F5">
            <w:rPr>
              <w:color w:val="000000" w:themeColor="text1"/>
              <w:lang w:val="en-GB" w:bidi="en-GB"/>
            </w:rPr>
            <w:t>Location</w:t>
          </w:r>
        </w:sdtContent>
      </w:sdt>
      <w:r w:rsidR="00EF4BCB">
        <w:rPr>
          <w:color w:val="000000" w:themeColor="text1"/>
          <w:lang w:val="en-GB"/>
        </w:rPr>
        <w:t xml:space="preserve"> – Group collaborate room</w:t>
      </w:r>
    </w:p>
    <w:p w14:paraId="03E11694" w14:textId="757F637A" w:rsidR="00CA6B4F" w:rsidRPr="00B314F5" w:rsidRDefault="00CA6B4F" w:rsidP="000102B6">
      <w:pPr>
        <w:rPr>
          <w:lang w:val="en-GB"/>
        </w:rPr>
      </w:pPr>
    </w:p>
    <w:p w14:paraId="6D2BE90E" w14:textId="77777777" w:rsidR="0001626D" w:rsidRPr="00B314F5" w:rsidRDefault="008962D9" w:rsidP="000102B6">
      <w:pPr>
        <w:rPr>
          <w:lang w:val="en-GB"/>
        </w:rPr>
      </w:pPr>
      <w:r w:rsidRPr="00B314F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9AF23E" wp14:editId="114C218C">
                <wp:simplePos x="0" y="0"/>
                <wp:positionH relativeFrom="column">
                  <wp:posOffset>-742950</wp:posOffset>
                </wp:positionH>
                <wp:positionV relativeFrom="paragraph">
                  <wp:posOffset>5530759</wp:posOffset>
                </wp:positionV>
                <wp:extent cx="7862207" cy="257810"/>
                <wp:effectExtent l="0" t="0" r="5715" b="8890"/>
                <wp:wrapNone/>
                <wp:docPr id="25" name="Rectangle 25" descr="decorative elem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207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3F3FF" w14:textId="77777777" w:rsidR="00431A06" w:rsidRDefault="00431A06" w:rsidP="00431A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0C680" id="Rectangle 25" o:spid="_x0000_s1026" alt="decorative element" style="position:absolute;margin-left:-58.5pt;margin-top:435.5pt;width:619.05pt;height:2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" fillcolor="#1cade4 [3204]" stroked="f" strokeweight="1pt">
                <v:fill color2="#1481ab [2404]" rotate="t" angle="270" colors="0 #1cade4;62259f #1482ac" focus="100%" type="gradient"/>
                <v:textbox>
                  <w:txbxContent>
                    <w:p w:rsidR="00431A06" w:rsidRDefault="00431A06" w:rsidP="00431A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01626D" w:rsidRPr="00B314F5" w:rsidSect="00B314F5">
      <w:headerReference w:type="default" r:id="rId11"/>
      <w:footerReference w:type="default" r:id="rId12"/>
      <w:headerReference w:type="first" r:id="rId13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CCB81" w14:textId="77777777" w:rsidR="004638D2" w:rsidRDefault="004638D2">
      <w:pPr>
        <w:spacing w:after="0" w:line="240" w:lineRule="auto"/>
      </w:pPr>
      <w:r>
        <w:separator/>
      </w:r>
    </w:p>
  </w:endnote>
  <w:endnote w:type="continuationSeparator" w:id="0">
    <w:p w14:paraId="30CA2FC2" w14:textId="77777777" w:rsidR="004638D2" w:rsidRDefault="00463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Trebuchet MS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37D43" w14:textId="77777777" w:rsidR="0001626D" w:rsidRPr="00544235" w:rsidRDefault="00317906">
    <w:pPr>
      <w:pStyle w:val="Footer"/>
      <w:rPr>
        <w:color w:val="335B74" w:themeColor="text2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E63900" wp14:editId="45257391">
              <wp:simplePos x="0" y="0"/>
              <wp:positionH relativeFrom="column">
                <wp:posOffset>-715645</wp:posOffset>
              </wp:positionH>
              <wp:positionV relativeFrom="paragraph">
                <wp:posOffset>154305</wp:posOffset>
              </wp:positionV>
              <wp:extent cx="7833207" cy="447841"/>
              <wp:effectExtent l="0" t="0" r="0" b="9525"/>
              <wp:wrapNone/>
              <wp:docPr id="5" name="Rectangle 5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2DDC15" id="Rectangle 5" o:spid="_x0000_s1026" alt="decorative element" style="position:absolute;margin-left:-56.35pt;margin-top:12.15pt;width:616.8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 w:rsidR="00DA4A43" w:rsidRPr="00544235">
      <w:rPr>
        <w:color w:val="335B74" w:themeColor="text2"/>
        <w:lang w:val="en-GB" w:bidi="en-GB"/>
      </w:rPr>
      <w:fldChar w:fldCharType="begin"/>
    </w:r>
    <w:r w:rsidR="00DA4A43" w:rsidRPr="00544235">
      <w:rPr>
        <w:color w:val="335B74" w:themeColor="text2"/>
        <w:lang w:val="en-GB" w:bidi="en-GB"/>
      </w:rPr>
      <w:instrText xml:space="preserve"> PAGE   \* MERGEFORMAT </w:instrText>
    </w:r>
    <w:r w:rsidR="00DA4A43" w:rsidRPr="00544235">
      <w:rPr>
        <w:color w:val="335B74" w:themeColor="text2"/>
        <w:lang w:val="en-GB" w:bidi="en-GB"/>
      </w:rPr>
      <w:fldChar w:fldCharType="separate"/>
    </w:r>
    <w:r w:rsidR="00A90885">
      <w:rPr>
        <w:noProof/>
        <w:color w:val="335B74" w:themeColor="text2"/>
        <w:lang w:val="en-GB" w:bidi="en-GB"/>
      </w:rPr>
      <w:t>2</w:t>
    </w:r>
    <w:r w:rsidR="00DA4A43" w:rsidRPr="00544235">
      <w:rPr>
        <w:noProof/>
        <w:color w:val="335B74" w:themeColor="text2"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1B08F" w14:textId="77777777" w:rsidR="004638D2" w:rsidRDefault="004638D2">
      <w:pPr>
        <w:spacing w:after="0" w:line="240" w:lineRule="auto"/>
      </w:pPr>
      <w:r>
        <w:separator/>
      </w:r>
    </w:p>
  </w:footnote>
  <w:footnote w:type="continuationSeparator" w:id="0">
    <w:p w14:paraId="020DC969" w14:textId="77777777" w:rsidR="004638D2" w:rsidRDefault="00463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68217" w14:textId="77777777" w:rsidR="000102B6" w:rsidRDefault="000102B6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015D99" wp14:editId="61707931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6" name="Rectangle 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1C7BAD" id="Rectangle 6" o:spid="_x0000_s1026" alt="decorative element" style="position:absolute;margin-left:-56.35pt;margin-top:-36pt;width:616.8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9C94F" w14:textId="77777777" w:rsidR="00DC5CA9" w:rsidRPr="00B314F5" w:rsidRDefault="00B314F5">
    <w:pPr>
      <w:pStyle w:val="Header"/>
      <w:rPr>
        <w:lang w:val="en-GB"/>
      </w:rPr>
    </w:pPr>
    <w:r>
      <w:rPr>
        <w:noProof/>
        <w:color w:val="auto"/>
        <w:lang w:val="en-GB" w:eastAsia="en-GB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8CF4EDA" wp14:editId="5410DE7B">
              <wp:simplePos x="0" y="0"/>
              <wp:positionH relativeFrom="page">
                <wp:posOffset>-1733550</wp:posOffset>
              </wp:positionH>
              <wp:positionV relativeFrom="page">
                <wp:posOffset>-142875</wp:posOffset>
              </wp:positionV>
              <wp:extent cx="10533888" cy="10810875"/>
              <wp:effectExtent l="0" t="0" r="0" b="9525"/>
              <wp:wrapNone/>
              <wp:docPr id="4" name="Group 4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3888" cy="10810875"/>
                        <a:chOff x="0" y="0"/>
                        <a:chExt cx="10535285" cy="10810875"/>
                      </a:xfrm>
                    </wpg:grpSpPr>
                    <wps:wsp>
                      <wps:cNvPr id="20" name="Freeform 19">
                        <a:extLst>
                          <a:ext uri="{FF2B5EF4-FFF2-40B4-BE49-F238E27FC236}">
                            <a16:creationId xmlns:a16="http://schemas.microsoft.com/office/drawing/2014/main" id="{7E1B7167-0843-9649-8C5E-3D07F055F899}"/>
                          </a:ext>
                        </a:extLst>
                      </wps:cNvPr>
                      <wps:cNvSpPr/>
                      <wps:spPr>
                        <a:xfrm>
                          <a:off x="1724025" y="28575"/>
                          <a:ext cx="7874635" cy="21450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78BE7304" w14:textId="77777777" w:rsidR="00B314F5" w:rsidRDefault="00B314F5" w:rsidP="00B314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18" descr="Parent teacher conference " title="Parent teacher conference ">
                        <a:extLst>
                          <a:ext uri="{FF2B5EF4-FFF2-40B4-BE49-F238E27FC236}">
                            <a16:creationId xmlns:a16="http://schemas.microsoft.com/office/drawing/2014/main" id="{D03A88B1-BFBC-E64E-9E86-FEEE955A1CF0}"/>
                          </a:ext>
                        </a:extLst>
                      </wps:cNvPr>
                      <wps:cNvSpPr/>
                      <wps:spPr>
                        <a:xfrm>
                          <a:off x="6124575" y="104775"/>
                          <a:ext cx="3420835" cy="2067574"/>
                        </a:xfrm>
                        <a:custGeom>
                          <a:avLst/>
                          <a:gdLst>
                            <a:gd name="connsiteX0" fmla="*/ 597266 w 3315255"/>
                            <a:gd name="connsiteY0" fmla="*/ 0 h 2003896"/>
                            <a:gd name="connsiteX1" fmla="*/ 3315255 w 3315255"/>
                            <a:gd name="connsiteY1" fmla="*/ 0 h 2003896"/>
                            <a:gd name="connsiteX2" fmla="*/ 3315255 w 3315255"/>
                            <a:gd name="connsiteY2" fmla="*/ 2003896 h 2003896"/>
                            <a:gd name="connsiteX3" fmla="*/ 911316 w 3315255"/>
                            <a:gd name="connsiteY3" fmla="*/ 2003896 h 2003896"/>
                            <a:gd name="connsiteX4" fmla="*/ 0 w 3315255"/>
                            <a:gd name="connsiteY4" fmla="*/ 970028 h 2003896"/>
                            <a:gd name="connsiteX5" fmla="*/ 597266 w 3315255"/>
                            <a:gd name="connsiteY5" fmla="*/ 0 h 200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255" h="2003896">
                              <a:moveTo>
                                <a:pt x="597266" y="0"/>
                              </a:moveTo>
                              <a:lnTo>
                                <a:pt x="3315255" y="0"/>
                              </a:lnTo>
                              <a:lnTo>
                                <a:pt x="3315255" y="2003896"/>
                              </a:lnTo>
                              <a:lnTo>
                                <a:pt x="911316" y="2003896"/>
                              </a:lnTo>
                              <a:lnTo>
                                <a:pt x="0" y="970028"/>
                              </a:lnTo>
                              <a:lnTo>
                                <a:pt x="59726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/>
                          <a:srcRect/>
                          <a:stretch>
                            <a:fillRect t="-18000" b="-9000"/>
                          </a:stretch>
                        </a:blip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5" name="Group 15"/>
                      <wpg:cNvGrpSpPr/>
                      <wpg:grpSpPr>
                        <a:xfrm>
                          <a:off x="5591175" y="142875"/>
                          <a:ext cx="1806575" cy="1984375"/>
                          <a:chOff x="34534" y="0"/>
                          <a:chExt cx="1806761" cy="1985392"/>
                        </a:xfrm>
                      </wpg:grpSpPr>
                      <wps:wsp>
                        <wps:cNvPr id="13" name="Parallelogram 12">
                          <a:extLst>
                            <a:ext uri="{FF2B5EF4-FFF2-40B4-BE49-F238E27FC236}">
                              <a16:creationId xmlns:a16="http://schemas.microsoft.com/office/drawing/2014/main" id="{0DF4DB2E-1B08-B444-B2FC-E7FB68181731}"/>
                            </a:ext>
                          </a:extLst>
                        </wps:cNvPr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10"/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4" name="Group 14"/>
                      <wpg:cNvGrpSpPr/>
                      <wpg:grpSpPr>
                        <a:xfrm rot="10800000">
                          <a:off x="8667750" y="190500"/>
                          <a:ext cx="1867535" cy="1966505"/>
                          <a:chOff x="-1" y="0"/>
                          <a:chExt cx="1867535" cy="1966560"/>
                        </a:xfrm>
                      </wpg:grpSpPr>
                      <wps:wsp>
                        <wps:cNvPr id="8" name="Parallelogram 12"/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0"/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1" name="Parallelogram 10"/>
                      <wps:cNvSpPr/>
                      <wps:spPr>
                        <a:xfrm>
                          <a:off x="0" y="0"/>
                          <a:ext cx="2404769" cy="2691054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1733550" y="2085975"/>
                          <a:ext cx="780732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1762125" y="10362565"/>
                          <a:ext cx="7807325" cy="4483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FEC467" id="Group 4" o:spid="_x0000_s1027" alt="decorative element" style="position:absolute;margin-left:-136.5pt;margin-top:-11.25pt;width:829.45pt;height:851.25pt;z-index:251665408;mso-width-percent:1360;mso-position-horizontal-relative:page;mso-position-vertical-relative:page;mso-width-percent:1360" coordsize="105352,10810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">
              <v:rect id="Freeform 19" o:spid="_x0000_s1028" style="position:absolute;left:17240;top:285;width:78746;height:21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" fillcolor="#335b74 [3215]" stroked="f" strokeweight=".235mm">
                <v:textbox>
                  <w:txbxContent>
                    <w:p w:rsidR="00B314F5" w:rsidRDefault="00B314F5" w:rsidP="00B314F5">
                      <w:pPr>
                        <w:jc w:val="center"/>
                      </w:pPr>
                    </w:p>
                  </w:txbxContent>
                </v:textbox>
              </v:rect>
              <v:shape id="Freeform 18" o:spid="_x0000_s1029" alt="Parent teacher conference " style="position:absolute;left:61245;top:1047;width:34209;height:20676;visibility:visible;mso-wrap-style:square;v-text-anchor:middle" coordsize="3315255,200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" path="m597266,l3315255,r,2003896l911316,2003896,,970028,597266,xe" stroked="f" strokeweight=".235mm">
                <v:fill r:id="rId2" o:title="Parent teacher conference " recolor="t" rotate="t" type="frame"/>
                <v:stroke joinstyle="miter"/>
                <v:path arrowok="t" o:connecttype="custom" o:connectlocs="616287,0;3420835,0;3420835,2067574;940338,2067574;0,1000853;616287,0" o:connectangles="0,0,0,0,0,0"/>
              </v:shape>
              <v:group id="Group 15" o:spid="_x0000_s1030" style="position:absolute;left:55911;top:1428;width:18066;height:19844" coordorigin="345" coordsize="18067,19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Parallelogram 12" o:spid="_x0000_s1031" style="position:absolute;left:5066;top:6506;width:10950;height:15743;rotation:-75;visibility:visible;mso-wrap-style:square;v-text-anchor:middle" coordsize="1095750,157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32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4" o:spid="_x0000_s1033" style="position:absolute;left:86677;top:1905;width:18675;height:19665;rotation:180" coordorigin="" coordsize="18675,1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">
                <v:shape id="Parallelogram 12" o:spid="_x0000_s1034" style="position:absolute;left:3042;top:4031;width:12592;height:18675;rotation:-75;visibility:visible;mso-wrap-style:square;v-text-anchor:middle" coordsize="1260018,1868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" path="m,1167498l728456,r531562,180603l181009,1868187,,1167498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35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36" style="position:absolute;width:24047;height:26910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7566;1282523,0;2404769,15192;754095,2691054;0,1917566" o:connectangles="0,0,0,0,0"/>
              </v:shape>
              <v:rect id="Rectangle 23" o:spid="_x0000_s1037" style="position:absolute;left:17335;top:20859;width:78073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" fillcolor="#1cade4 [3204]" stroked="f" strokeweight="1pt">
                <v:fill color2="#1481ab [2404]" rotate="t" angle="270" colors="0 #1cade4;62259f #1482ac" focus="100%" type="gradient"/>
              </v:rect>
              <v:rect id="Rectangle 24" o:spid="_x0000_s1038" style="position:absolute;left:17621;top:103625;width:78073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5DF69C6"/>
    <w:multiLevelType w:val="hybridMultilevel"/>
    <w:tmpl w:val="36023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activeWritingStyle w:appName="MSWord" w:lang="en-GB" w:vendorID="64" w:dllVersion="6" w:nlCheck="1" w:checkStyle="0"/>
  <w:activeWritingStyle w:appName="MSWord" w:lang="en-GB" w:vendorID="64" w:dllVersion="4096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A06"/>
    <w:rsid w:val="000102B6"/>
    <w:rsid w:val="0001495E"/>
    <w:rsid w:val="0001626D"/>
    <w:rsid w:val="00020201"/>
    <w:rsid w:val="00040852"/>
    <w:rsid w:val="00096EA6"/>
    <w:rsid w:val="0010367C"/>
    <w:rsid w:val="00167369"/>
    <w:rsid w:val="001949A2"/>
    <w:rsid w:val="001A4BF2"/>
    <w:rsid w:val="001B655A"/>
    <w:rsid w:val="0026591C"/>
    <w:rsid w:val="002E6287"/>
    <w:rsid w:val="00317906"/>
    <w:rsid w:val="003C520B"/>
    <w:rsid w:val="003C7FC7"/>
    <w:rsid w:val="003D24E4"/>
    <w:rsid w:val="00431A06"/>
    <w:rsid w:val="004638D2"/>
    <w:rsid w:val="0048066F"/>
    <w:rsid w:val="004B13B1"/>
    <w:rsid w:val="004B5312"/>
    <w:rsid w:val="00524B92"/>
    <w:rsid w:val="00544235"/>
    <w:rsid w:val="00552D48"/>
    <w:rsid w:val="00560F76"/>
    <w:rsid w:val="0058317D"/>
    <w:rsid w:val="00587E8A"/>
    <w:rsid w:val="007038AD"/>
    <w:rsid w:val="00736BDC"/>
    <w:rsid w:val="007520BE"/>
    <w:rsid w:val="00840C37"/>
    <w:rsid w:val="00844354"/>
    <w:rsid w:val="008962D9"/>
    <w:rsid w:val="008D11D6"/>
    <w:rsid w:val="008F4608"/>
    <w:rsid w:val="009039B3"/>
    <w:rsid w:val="00934717"/>
    <w:rsid w:val="00937992"/>
    <w:rsid w:val="00962BFA"/>
    <w:rsid w:val="00A448C1"/>
    <w:rsid w:val="00A82DD7"/>
    <w:rsid w:val="00A83EC4"/>
    <w:rsid w:val="00A90885"/>
    <w:rsid w:val="00AA7AA0"/>
    <w:rsid w:val="00AB3C9A"/>
    <w:rsid w:val="00AE735A"/>
    <w:rsid w:val="00B314F5"/>
    <w:rsid w:val="00B63D3A"/>
    <w:rsid w:val="00BE2424"/>
    <w:rsid w:val="00C34F93"/>
    <w:rsid w:val="00C455D8"/>
    <w:rsid w:val="00C5399C"/>
    <w:rsid w:val="00CA6B4F"/>
    <w:rsid w:val="00D2389F"/>
    <w:rsid w:val="00D340D9"/>
    <w:rsid w:val="00D45644"/>
    <w:rsid w:val="00DA4A43"/>
    <w:rsid w:val="00DC5883"/>
    <w:rsid w:val="00DC5CA9"/>
    <w:rsid w:val="00DF3520"/>
    <w:rsid w:val="00E37225"/>
    <w:rsid w:val="00EA31A6"/>
    <w:rsid w:val="00EA417A"/>
    <w:rsid w:val="00EF4BCB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667C9"/>
  <w15:docId w15:val="{5099FE7E-7EF4-4819-8BE6-F2F15FC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949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9A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9A2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9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9A2"/>
    <w:rPr>
      <w:b/>
      <w:b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37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EEE507%20OOP\Minutes\Minutes%20W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3E47B648A8468985DBD11F1E124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3E9C2-3D7C-4C61-82C6-1B2F725BFFB0}"/>
      </w:docPartPr>
      <w:docPartBody>
        <w:p w:rsidR="00ED1C4F" w:rsidRDefault="00BD1FB4">
          <w:pPr>
            <w:pStyle w:val="CC3E47B648A8468985DBD11F1E124841"/>
          </w:pPr>
          <w:r w:rsidRPr="000102B6">
            <w:rPr>
              <w:lang w:bidi="en-GB"/>
            </w:rPr>
            <w:t>In attendance</w:t>
          </w:r>
        </w:p>
      </w:docPartBody>
    </w:docPart>
    <w:docPart>
      <w:docPartPr>
        <w:name w:val="8A71B2B320F04AA4946EF341274E7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810CC-5100-421E-B070-94641DE8B761}"/>
      </w:docPartPr>
      <w:docPartBody>
        <w:p w:rsidR="00ED1C4F" w:rsidRDefault="00BD1FB4">
          <w:pPr>
            <w:pStyle w:val="8A71B2B320F04AA4946EF341274E73EA"/>
          </w:pPr>
          <w:r w:rsidRPr="00CA6B4F">
            <w:rPr>
              <w:lang w:bidi="en-GB"/>
            </w:rPr>
            <w:t>Next meeting</w:t>
          </w:r>
        </w:p>
      </w:docPartBody>
    </w:docPart>
    <w:docPart>
      <w:docPartPr>
        <w:name w:val="1E8E6E1D3154422F87C4F62BB3041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ADA80-2ED5-4077-8AE4-7756D6044AA1}"/>
      </w:docPartPr>
      <w:docPartBody>
        <w:p w:rsidR="00ED1C4F" w:rsidRDefault="00BD1FB4">
          <w:pPr>
            <w:pStyle w:val="1E8E6E1D3154422F87C4F62BB3041BA5"/>
          </w:pPr>
          <w:r w:rsidRPr="00CA6B4F">
            <w:rPr>
              <w:color w:val="000000" w:themeColor="text1"/>
              <w:lang w:bidi="en-GB"/>
            </w:rPr>
            <w:t>Location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Trebuchet MS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C4F"/>
    <w:rsid w:val="006323C4"/>
    <w:rsid w:val="00A40F22"/>
    <w:rsid w:val="00BD1FB4"/>
    <w:rsid w:val="00ED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03B8FACE344001BA074406B9F87470">
    <w:name w:val="A203B8FACE344001BA074406B9F8747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4172201B834CCEBD13B58E3BC660B9">
    <w:name w:val="9F4172201B834CCEBD13B58E3BC660B9"/>
  </w:style>
  <w:style w:type="paragraph" w:customStyle="1" w:styleId="83F723015589463EB7D011FA6B97DB2F">
    <w:name w:val="83F723015589463EB7D011FA6B97DB2F"/>
  </w:style>
  <w:style w:type="paragraph" w:customStyle="1" w:styleId="AB1A710F54924FFEB6D3A5DFADB647C0">
    <w:name w:val="AB1A710F54924FFEB6D3A5DFADB647C0"/>
  </w:style>
  <w:style w:type="paragraph" w:customStyle="1" w:styleId="CC3E47B648A8468985DBD11F1E124841">
    <w:name w:val="CC3E47B648A8468985DBD11F1E124841"/>
  </w:style>
  <w:style w:type="paragraph" w:customStyle="1" w:styleId="5221E3357A88487DB50C085938E5039D">
    <w:name w:val="5221E3357A88487DB50C085938E5039D"/>
  </w:style>
  <w:style w:type="paragraph" w:customStyle="1" w:styleId="0C60BD8FC01E41289ECC686056E89FBA">
    <w:name w:val="0C60BD8FC01E41289ECC686056E89FBA"/>
  </w:style>
  <w:style w:type="paragraph" w:customStyle="1" w:styleId="F371BFA79A074341AEAD82B113D00777">
    <w:name w:val="F371BFA79A074341AEAD82B113D00777"/>
  </w:style>
  <w:style w:type="paragraph" w:customStyle="1" w:styleId="55C8E27D48F94C868CF5AA95946238F0">
    <w:name w:val="55C8E27D48F94C868CF5AA95946238F0"/>
  </w:style>
  <w:style w:type="paragraph" w:customStyle="1" w:styleId="5F4983F9D67F413998CDDE7494A5292A">
    <w:name w:val="5F4983F9D67F413998CDDE7494A5292A"/>
  </w:style>
  <w:style w:type="paragraph" w:customStyle="1" w:styleId="6C48BC3D79424713BFD495A0EF7D1131">
    <w:name w:val="6C48BC3D79424713BFD495A0EF7D1131"/>
  </w:style>
  <w:style w:type="paragraph" w:customStyle="1" w:styleId="6F4820B3681041F1A682AC10535024CD">
    <w:name w:val="6F4820B3681041F1A682AC10535024CD"/>
  </w:style>
  <w:style w:type="paragraph" w:customStyle="1" w:styleId="8D42DEDF326D4D5F95FA349FCF4A892F">
    <w:name w:val="8D42DEDF326D4D5F95FA349FCF4A892F"/>
  </w:style>
  <w:style w:type="paragraph" w:customStyle="1" w:styleId="F0AE1866EDD44C9A848369F6EC2EC147">
    <w:name w:val="F0AE1866EDD44C9A848369F6EC2EC147"/>
  </w:style>
  <w:style w:type="paragraph" w:customStyle="1" w:styleId="F6541B93C6F84D21930A0611003BEC38">
    <w:name w:val="F6541B93C6F84D21930A0611003BEC38"/>
  </w:style>
  <w:style w:type="paragraph" w:customStyle="1" w:styleId="D65E108C014247C687C384DC1576F9CA">
    <w:name w:val="D65E108C014247C687C384DC1576F9CA"/>
  </w:style>
  <w:style w:type="paragraph" w:customStyle="1" w:styleId="176366AB72B64977A95ADE302D427BA4">
    <w:name w:val="176366AB72B64977A95ADE302D427BA4"/>
  </w:style>
  <w:style w:type="paragraph" w:customStyle="1" w:styleId="475D701251314B6AA6BF6C965DAE7430">
    <w:name w:val="475D701251314B6AA6BF6C965DAE7430"/>
  </w:style>
  <w:style w:type="paragraph" w:customStyle="1" w:styleId="636D649A7DA54E3D9E79E51DB9D7178B">
    <w:name w:val="636D649A7DA54E3D9E79E51DB9D7178B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ED7D31" w:themeColor="accent2"/>
      <w:sz w:val="30"/>
      <w:szCs w:val="30"/>
      <w:lang w:val="en-US" w:eastAsia="ja-JP"/>
    </w:rPr>
  </w:style>
  <w:style w:type="paragraph" w:customStyle="1" w:styleId="91DDD810E09D4ECAAF6646811B0FC87C">
    <w:name w:val="91DDD810E09D4ECAAF6646811B0FC87C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color w:val="404040" w:themeColor="text1" w:themeTint="BF"/>
      <w:sz w:val="24"/>
      <w:szCs w:val="21"/>
      <w:lang w:val="en-US" w:eastAsia="ja-JP"/>
    </w:rPr>
  </w:style>
  <w:style w:type="paragraph" w:customStyle="1" w:styleId="32340455C03846D4989689EA226D4882">
    <w:name w:val="32340455C03846D4989689EA226D4882"/>
  </w:style>
  <w:style w:type="paragraph" w:customStyle="1" w:styleId="8F04EB6708554EB2A42441AD830EF063">
    <w:name w:val="8F04EB6708554EB2A42441AD830EF063"/>
  </w:style>
  <w:style w:type="paragraph" w:customStyle="1" w:styleId="30837E99A3E9457A9A9274FE680FBBF5">
    <w:name w:val="30837E99A3E9457A9A9274FE680FBBF5"/>
  </w:style>
  <w:style w:type="paragraph" w:customStyle="1" w:styleId="99675B83938D478CBFC65E8B7C56056F">
    <w:name w:val="99675B83938D478CBFC65E8B7C56056F"/>
  </w:style>
  <w:style w:type="paragraph" w:customStyle="1" w:styleId="96300CC288164A9D8A76EFD8F60E2E32">
    <w:name w:val="96300CC288164A9D8A76EFD8F60E2E32"/>
  </w:style>
  <w:style w:type="paragraph" w:customStyle="1" w:styleId="8D0935D9EAFF4702BC3A3503C0909404">
    <w:name w:val="8D0935D9EAFF4702BC3A3503C0909404"/>
  </w:style>
  <w:style w:type="paragraph" w:customStyle="1" w:styleId="8A71B2B320F04AA4946EF341274E73EA">
    <w:name w:val="8A71B2B320F04AA4946EF341274E73EA"/>
  </w:style>
  <w:style w:type="paragraph" w:customStyle="1" w:styleId="A3351231B9CE4D298214779AED7D0A02">
    <w:name w:val="A3351231B9CE4D298214779AED7D0A02"/>
  </w:style>
  <w:style w:type="paragraph" w:customStyle="1" w:styleId="1E8E6E1D3154422F87C4F62BB3041BA5">
    <w:name w:val="1E8E6E1D3154422F87C4F62BB3041BA5"/>
  </w:style>
  <w:style w:type="paragraph" w:customStyle="1" w:styleId="BC0236B3BCFB49F2981F24B2488EAF7E">
    <w:name w:val="BC0236B3BCFB49F2981F24B2488EAF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FB461-0670-44F6-A0E0-FEEB7D8A6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D12675-D78A-439E-8491-64F8D6298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27B9BB-1AEF-4951-BFBA-F9133C80F3E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0AB6AC0-9E0C-5140-866D-99F7C8B7E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D:\EEE507 OOP\Minutes\Minutes W1.dotx</Template>
  <TotalTime>56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Kraska, Daniel</dc:creator>
  <cp:keywords/>
  <dc:description/>
  <cp:lastModifiedBy>Elizabeth Goodall (GOO18143062)</cp:lastModifiedBy>
  <cp:revision>8</cp:revision>
  <dcterms:created xsi:type="dcterms:W3CDTF">2020-03-20T12:42:00Z</dcterms:created>
  <dcterms:modified xsi:type="dcterms:W3CDTF">2020-03-29T18:56:00Z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